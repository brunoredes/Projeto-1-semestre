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ECDB9" w14:textId="0D2C8A62" w:rsidR="0060123F" w:rsidRDefault="00BB66B6" w:rsidP="00BB66B6">
      <w:pPr>
        <w:tabs>
          <w:tab w:val="left" w:pos="5535"/>
        </w:tabs>
        <w:spacing w:line="240" w:lineRule="auto"/>
        <w:jc w:val="left"/>
        <w:rPr>
          <w:rFonts w:cs="Arial"/>
        </w:rPr>
      </w:pPr>
      <w:r>
        <w:rPr>
          <w:rFonts w:cs="Arial"/>
        </w:rPr>
        <w:tab/>
      </w:r>
    </w:p>
    <w:p w14:paraId="0CE6FF16" w14:textId="77777777" w:rsidR="0060123F" w:rsidRPr="002E5C1C" w:rsidRDefault="0060123F" w:rsidP="00A379BB">
      <w:pPr>
        <w:spacing w:line="240" w:lineRule="auto"/>
        <w:jc w:val="center"/>
        <w:rPr>
          <w:rFonts w:cs="Arial"/>
          <w:b/>
        </w:rPr>
      </w:pPr>
    </w:p>
    <w:p w14:paraId="14D4B068" w14:textId="77777777" w:rsidR="00A379BB" w:rsidRPr="002E5C1C" w:rsidRDefault="00A379BB" w:rsidP="00A379BB">
      <w:pPr>
        <w:spacing w:line="240" w:lineRule="auto"/>
        <w:jc w:val="center"/>
        <w:rPr>
          <w:rFonts w:cs="Arial"/>
          <w:b/>
        </w:rPr>
      </w:pPr>
      <w:r w:rsidRPr="002E5C1C">
        <w:rPr>
          <w:rFonts w:cs="Arial"/>
          <w:b/>
        </w:rPr>
        <w:t>BANDTEC – DIGITAL SCHOOL</w:t>
      </w:r>
    </w:p>
    <w:p w14:paraId="3E804F36" w14:textId="77777777" w:rsidR="00A379BB" w:rsidRPr="002E5C1C" w:rsidRDefault="00A379BB" w:rsidP="00A379BB">
      <w:pPr>
        <w:spacing w:line="240" w:lineRule="auto"/>
        <w:jc w:val="center"/>
        <w:rPr>
          <w:rFonts w:cs="Arial"/>
          <w:b/>
        </w:rPr>
      </w:pPr>
    </w:p>
    <w:p w14:paraId="5B6BA4C1" w14:textId="77777777" w:rsidR="00A379BB" w:rsidRPr="002E5C1C" w:rsidRDefault="00A379BB" w:rsidP="00A379BB">
      <w:pPr>
        <w:spacing w:line="240" w:lineRule="auto"/>
        <w:jc w:val="center"/>
        <w:rPr>
          <w:rFonts w:cs="Arial"/>
          <w:b/>
        </w:rPr>
      </w:pPr>
      <w:r w:rsidRPr="002E5C1C">
        <w:rPr>
          <w:rFonts w:cs="Arial"/>
          <w:b/>
        </w:rPr>
        <w:t>CURSO</w:t>
      </w:r>
      <w:r w:rsidR="0060123F" w:rsidRPr="002E5C1C">
        <w:rPr>
          <w:rFonts w:cs="Arial"/>
          <w:b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72D1715B" w:rsidR="00370E34" w:rsidRDefault="00555AE7" w:rsidP="00E07423">
      <w:pPr>
        <w:pStyle w:val="NormalGrande"/>
      </w:pPr>
      <w:r w:rsidRPr="00555AE7">
        <w:t>NOME DO</w:t>
      </w:r>
      <w:r w:rsidR="00A379BB">
        <w:t>S</w:t>
      </w:r>
      <w:r w:rsidRPr="00555AE7">
        <w:t xml:space="preserve"> AUTOR</w:t>
      </w:r>
      <w:r w:rsidR="00A379BB">
        <w:t>ES</w:t>
      </w:r>
      <w:r w:rsidR="00CE343F">
        <w:t>:</w:t>
      </w:r>
    </w:p>
    <w:p w14:paraId="67F6A1A6" w14:textId="77777777" w:rsidR="00CE343F" w:rsidRPr="00CE343F" w:rsidRDefault="00CE343F" w:rsidP="00E07423">
      <w:pPr>
        <w:pStyle w:val="NormalGrande"/>
        <w:rPr>
          <w:b w:val="0"/>
        </w:rPr>
      </w:pPr>
    </w:p>
    <w:p w14:paraId="6E0402B1" w14:textId="49E48151" w:rsidR="00370E34" w:rsidRPr="00CE343F" w:rsidRDefault="001A722F" w:rsidP="00E07423">
      <w:pPr>
        <w:pStyle w:val="NormalGrande"/>
        <w:rPr>
          <w:b w:val="0"/>
        </w:rPr>
      </w:pPr>
      <w:r w:rsidRPr="00CE343F">
        <w:rPr>
          <w:b w:val="0"/>
        </w:rPr>
        <w:t>Bruno leitão donatelli</w:t>
      </w:r>
    </w:p>
    <w:p w14:paraId="5E41EAF9" w14:textId="78798B7F" w:rsidR="001A722F" w:rsidRPr="00CE343F" w:rsidRDefault="001A722F" w:rsidP="00E07423">
      <w:pPr>
        <w:pStyle w:val="NormalGrande"/>
        <w:rPr>
          <w:b w:val="0"/>
        </w:rPr>
      </w:pPr>
      <w:r w:rsidRPr="00CE343F">
        <w:rPr>
          <w:b w:val="0"/>
        </w:rPr>
        <w:t>ester paixão</w:t>
      </w:r>
      <w:r w:rsidR="001E3C43" w:rsidRPr="00CE343F">
        <w:rPr>
          <w:b w:val="0"/>
        </w:rPr>
        <w:t xml:space="preserve"> de aquino</w:t>
      </w:r>
    </w:p>
    <w:p w14:paraId="69E9865D" w14:textId="0DE84A03" w:rsidR="00CE343F" w:rsidRPr="00CE343F" w:rsidRDefault="00CE343F" w:rsidP="00E07423">
      <w:pPr>
        <w:pStyle w:val="NormalGrande"/>
        <w:rPr>
          <w:b w:val="0"/>
        </w:rPr>
      </w:pPr>
      <w:r w:rsidRPr="00CE343F">
        <w:rPr>
          <w:b w:val="0"/>
        </w:rPr>
        <w:t>Mayara Borges Mascarenhas</w:t>
      </w:r>
    </w:p>
    <w:p w14:paraId="0BB0737C" w14:textId="7902D4F9" w:rsidR="001E3C43" w:rsidRPr="00CE343F" w:rsidRDefault="001E3C43" w:rsidP="00E07423">
      <w:pPr>
        <w:pStyle w:val="NormalGrande"/>
        <w:rPr>
          <w:b w:val="0"/>
        </w:rPr>
      </w:pPr>
      <w:r w:rsidRPr="00CE343F">
        <w:rPr>
          <w:b w:val="0"/>
        </w:rPr>
        <w:t>lucas gabriel castro de melo</w:t>
      </w:r>
    </w:p>
    <w:p w14:paraId="7CB1558E" w14:textId="4ABC5522" w:rsidR="001E3C43" w:rsidRPr="00CE343F" w:rsidRDefault="001E3C43" w:rsidP="00E07423">
      <w:pPr>
        <w:pStyle w:val="NormalGrande"/>
        <w:rPr>
          <w:b w:val="0"/>
        </w:rPr>
      </w:pPr>
      <w:r w:rsidRPr="00CE343F">
        <w:rPr>
          <w:b w:val="0"/>
        </w:rPr>
        <w:t>vitor almeida baptista de souza</w:t>
      </w:r>
    </w:p>
    <w:p w14:paraId="2AE82CF3" w14:textId="77777777" w:rsidR="00370E34" w:rsidRPr="004C56C6" w:rsidRDefault="00370E34" w:rsidP="00E07423">
      <w:pPr>
        <w:pStyle w:val="NormalGrande"/>
      </w:pPr>
    </w:p>
    <w:p w14:paraId="28112871" w14:textId="77777777" w:rsidR="00370E34" w:rsidRPr="004C56C6" w:rsidRDefault="00370E34" w:rsidP="00E07423">
      <w:pPr>
        <w:pStyle w:val="NormalGrande"/>
      </w:pP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2FF06B28" w:rsidR="00DB04D5" w:rsidRPr="004C56C6" w:rsidRDefault="001F7B5D" w:rsidP="00DB04D5">
      <w:pPr>
        <w:pStyle w:val="NormalGrande"/>
      </w:pPr>
      <w:r>
        <w:t>pesquisa e inovação: solução de iot para aquisição e gravação de registro de temperatura e umidade para casas de repouso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25C51DA5" w:rsidR="00370E34" w:rsidRDefault="00A379BB" w:rsidP="00E07423">
      <w:pPr>
        <w:pStyle w:val="NormalGrande"/>
      </w:pPr>
      <w:r>
        <w:t>201</w:t>
      </w:r>
      <w:r w:rsidR="00F51D6E">
        <w:t>8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74EE8C95" w14:textId="62EDAD3A" w:rsidR="00AC682B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AC682B">
        <w:t>1</w:t>
      </w:r>
      <w:r w:rsidR="00AC682B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AC682B">
        <w:t>VISÃO DO PROJETO</w:t>
      </w:r>
      <w:r w:rsidR="00AC682B">
        <w:tab/>
      </w:r>
      <w:r w:rsidR="00AC682B">
        <w:fldChar w:fldCharType="begin"/>
      </w:r>
      <w:r w:rsidR="00AC682B">
        <w:instrText xml:space="preserve"> PAGEREF _Toc532200559 \h </w:instrText>
      </w:r>
      <w:r w:rsidR="00AC682B">
        <w:fldChar w:fldCharType="separate"/>
      </w:r>
      <w:r w:rsidR="00AC682B">
        <w:t>5</w:t>
      </w:r>
      <w:r w:rsidR="00AC682B">
        <w:fldChar w:fldCharType="end"/>
      </w:r>
    </w:p>
    <w:p w14:paraId="7E941ECB" w14:textId="21933820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6E5CE4" w14:textId="7253FAB9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BEE5625" w14:textId="1ED92474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16B8F93" w14:textId="62026495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66FD4D8" w14:textId="5188F2D7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diagrama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B451F2A" w14:textId="7B5ADE00" w:rsidR="00AC682B" w:rsidRDefault="00AC682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_Toc532200565 \h </w:instrText>
      </w:r>
      <w:r>
        <w:fldChar w:fldCharType="separate"/>
      </w:r>
      <w:r>
        <w:t>9</w:t>
      </w:r>
      <w:r>
        <w:fldChar w:fldCharType="end"/>
      </w:r>
    </w:p>
    <w:p w14:paraId="15C946AF" w14:textId="62604948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Definição da Equipe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5A9526E" w14:textId="2571F6B9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BCC4245" w14:textId="6563CF5F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Gestão dos Riscos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1711A7" w14:textId="7A7AF5E3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E0D2389" w14:textId="07A32E8F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sprint backlog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9191FE0" w14:textId="6632B3CB" w:rsidR="00AC682B" w:rsidRDefault="00AC682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8E3F83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8E3F83">
        <w:rPr>
          <w:color w:val="000000"/>
        </w:rPr>
        <w:t>desenvolvimento do projeto</w:t>
      </w:r>
      <w:r>
        <w:tab/>
      </w:r>
      <w:r>
        <w:fldChar w:fldCharType="begin"/>
      </w:r>
      <w:r>
        <w:instrText xml:space="preserve"> PAGEREF _Toc532200571 \h </w:instrText>
      </w:r>
      <w:r>
        <w:fldChar w:fldCharType="separate"/>
      </w:r>
      <w:r>
        <w:t>12</w:t>
      </w:r>
      <w:r>
        <w:fldChar w:fldCharType="end"/>
      </w:r>
    </w:p>
    <w:p w14:paraId="03E8BDCE" w14:textId="2B2A8E55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Solução Técnica – Aquisição de dados via Arduino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2C62AC1" w14:textId="1852B4A5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Solução Técnica - Aplicação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762FA50" w14:textId="686A6649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B29C4DA" w14:textId="37565900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Protótipo das telas, lógica e 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C71A75A" w14:textId="648CD102" w:rsidR="00AC682B" w:rsidRDefault="00AC682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>
        <w:fldChar w:fldCharType="begin"/>
      </w:r>
      <w:r>
        <w:instrText xml:space="preserve"> PAGEREF _Toc532200576 \h </w:instrText>
      </w:r>
      <w:r>
        <w:fldChar w:fldCharType="separate"/>
      </w:r>
      <w:r>
        <w:t>20</w:t>
      </w:r>
      <w:r>
        <w:fldChar w:fldCharType="end"/>
      </w:r>
    </w:p>
    <w:p w14:paraId="0F2DFE77" w14:textId="4F76411C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Manual de Instalação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287DBBE" w14:textId="3263760F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Processo de Atendimento e Suporte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105F0EC" w14:textId="2DF23512" w:rsidR="00AC682B" w:rsidRDefault="00AC682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>
        <w:fldChar w:fldCharType="begin"/>
      </w:r>
      <w:r>
        <w:instrText xml:space="preserve"> PAGEREF _Toc532200579 \h </w:instrText>
      </w:r>
      <w:r>
        <w:fldChar w:fldCharType="separate"/>
      </w:r>
      <w:r>
        <w:t>23</w:t>
      </w:r>
      <w:r>
        <w:fldChar w:fldCharType="end"/>
      </w:r>
    </w:p>
    <w:p w14:paraId="3BF872F7" w14:textId="30CC9F73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55F306B" w14:textId="3799BFFC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FD145AC" w14:textId="4F9B2BC3" w:rsidR="00AC682B" w:rsidRDefault="00AC682B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8E3F83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8E3F83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_Toc532200582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A6AB84B" w14:textId="5B3D8A3C" w:rsidR="00AC682B" w:rsidRDefault="00AC682B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>
        <w:fldChar w:fldCharType="begin"/>
      </w:r>
      <w:r>
        <w:instrText xml:space="preserve"> PAGEREF _Toc532200583 \h </w:instrText>
      </w:r>
      <w:r>
        <w:fldChar w:fldCharType="separate"/>
      </w:r>
      <w:r>
        <w:t>24</w:t>
      </w:r>
      <w:r>
        <w:fldChar w:fldCharType="end"/>
      </w:r>
    </w:p>
    <w:p w14:paraId="5F966359" w14:textId="37B34F1B" w:rsidR="00370E34" w:rsidRDefault="005900C5" w:rsidP="00861528">
      <w:pPr>
        <w:rPr>
          <w:noProof/>
        </w:rPr>
      </w:pPr>
      <w:r>
        <w:fldChar w:fldCharType="end"/>
      </w:r>
    </w:p>
    <w:p w14:paraId="115133AD" w14:textId="4760AAA7" w:rsidR="00370E34" w:rsidRPr="002E5C1C" w:rsidRDefault="00370E34" w:rsidP="002E5C1C">
      <w:pPr>
        <w:pStyle w:val="Ttulo"/>
        <w:jc w:val="both"/>
        <w:rPr>
          <w:color w:val="000000"/>
          <w:lang w:val="en-US"/>
        </w:rPr>
        <w:sectPr w:rsidR="00370E34" w:rsidRPr="002E5C1C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bookmarkStart w:id="2" w:name="_Toc121491440"/>
      <w:bookmarkStart w:id="3" w:name="_Toc124080445"/>
      <w:bookmarkEnd w:id="0"/>
      <w:bookmarkEnd w:id="1"/>
    </w:p>
    <w:p w14:paraId="7338205A" w14:textId="77777777" w:rsidR="00370E34" w:rsidRDefault="009221EF" w:rsidP="002E5C1C">
      <w:pPr>
        <w:pStyle w:val="FolhadeRostodosCaptulos"/>
        <w:jc w:val="both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5B34F8A5" w:rsidR="00370E34" w:rsidRPr="004C56C6" w:rsidRDefault="003F4E12" w:rsidP="00ED29B0">
      <w:pPr>
        <w:pStyle w:val="Ttulo1"/>
      </w:pPr>
      <w:bookmarkStart w:id="4" w:name="_Toc532200559"/>
      <w:bookmarkEnd w:id="2"/>
      <w:bookmarkEnd w:id="3"/>
      <w:r>
        <w:lastRenderedPageBreak/>
        <w:t>VISÃO DO PROJETO</w:t>
      </w:r>
      <w:bookmarkEnd w:id="4"/>
    </w:p>
    <w:p w14:paraId="284C3C49" w14:textId="60CED9EE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32200560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4FBFAD70" w14:textId="10EF1DE6" w:rsidR="00B3241C" w:rsidRDefault="003E6F98" w:rsidP="003F4E12">
      <w:pPr>
        <w:rPr>
          <w:b/>
          <w:noProof/>
        </w:rPr>
      </w:pPr>
      <w:r>
        <w:rPr>
          <w:noProof/>
        </w:rPr>
        <w:tab/>
      </w:r>
      <w:r w:rsidR="003F4E12" w:rsidRPr="002E5C1C">
        <w:rPr>
          <w:b/>
          <w:noProof/>
        </w:rPr>
        <w:t xml:space="preserve">Apresentação : </w:t>
      </w:r>
    </w:p>
    <w:p w14:paraId="405AB6A7" w14:textId="77777777" w:rsidR="00B3241C" w:rsidRPr="00B3241C" w:rsidRDefault="00B3241C" w:rsidP="003F4E12">
      <w:pPr>
        <w:rPr>
          <w:b/>
          <w:noProof/>
        </w:rPr>
      </w:pPr>
    </w:p>
    <w:p w14:paraId="38D28A19" w14:textId="6262CEB3" w:rsidR="008B2CE7" w:rsidRDefault="008B2CE7" w:rsidP="003F4E12">
      <w:pPr>
        <w:rPr>
          <w:b/>
          <w:noProof/>
          <w:color w:val="1F497D" w:themeColor="text2"/>
        </w:rPr>
      </w:pPr>
      <w:r>
        <w:rPr>
          <w:b/>
          <w:noProof/>
          <w:color w:val="1F497D" w:themeColor="text2"/>
        </w:rPr>
        <w:t>SETION</w:t>
      </w:r>
    </w:p>
    <w:p w14:paraId="03A08F29" w14:textId="63D00648" w:rsidR="00876C7B" w:rsidRPr="00876C7B" w:rsidRDefault="00876C7B" w:rsidP="003F4E12">
      <w:pPr>
        <w:rPr>
          <w:b/>
          <w:noProof/>
        </w:rPr>
      </w:pPr>
      <w:r w:rsidRPr="00876C7B">
        <w:rPr>
          <w:b/>
          <w:noProof/>
        </w:rPr>
        <w:t>Participantes:</w:t>
      </w:r>
    </w:p>
    <w:p w14:paraId="78CD2CF0" w14:textId="5BADA62B" w:rsidR="009776A2" w:rsidRPr="005C0520" w:rsidRDefault="00B56AF9" w:rsidP="007A58BE">
      <w:pPr>
        <w:rPr>
          <w:noProof/>
        </w:rPr>
      </w:pPr>
      <w:r w:rsidRPr="002E5C1C">
        <w:rPr>
          <w:b/>
          <w:noProof/>
        </w:rPr>
        <w:t>Bruno</w:t>
      </w:r>
      <w:r w:rsidR="00E60EB3">
        <w:rPr>
          <w:b/>
          <w:noProof/>
        </w:rPr>
        <w:t xml:space="preserve">, Ester, </w:t>
      </w:r>
      <w:r w:rsidR="005C0520">
        <w:rPr>
          <w:b/>
          <w:noProof/>
        </w:rPr>
        <w:t>Lucas</w:t>
      </w:r>
      <w:r w:rsidR="00E60EB3">
        <w:rPr>
          <w:b/>
          <w:noProof/>
        </w:rPr>
        <w:t xml:space="preserve">, </w:t>
      </w:r>
      <w:r w:rsidR="0000787A" w:rsidRPr="002E5C1C">
        <w:rPr>
          <w:b/>
          <w:noProof/>
        </w:rPr>
        <w:t>Ma</w:t>
      </w:r>
      <w:r w:rsidR="00E60EB3">
        <w:rPr>
          <w:b/>
          <w:noProof/>
        </w:rPr>
        <w:t xml:space="preserve">yara, </w:t>
      </w:r>
      <w:r w:rsidR="007A58BE">
        <w:rPr>
          <w:b/>
          <w:noProof/>
        </w:rPr>
        <w:t>Vitor</w:t>
      </w:r>
      <w:r w:rsidR="00E60EB3">
        <w:rPr>
          <w:b/>
          <w:noProof/>
        </w:rPr>
        <w:t>.</w:t>
      </w:r>
    </w:p>
    <w:p w14:paraId="4DDF9700" w14:textId="0AECC775" w:rsidR="002F00F6" w:rsidRDefault="00EA2254" w:rsidP="003F4E12">
      <w:pPr>
        <w:rPr>
          <w:b/>
          <w:noProof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30B38A18" wp14:editId="4CE5C6D0">
            <wp:simplePos x="0" y="0"/>
            <wp:positionH relativeFrom="column">
              <wp:posOffset>986790</wp:posOffset>
            </wp:positionH>
            <wp:positionV relativeFrom="paragraph">
              <wp:posOffset>85725</wp:posOffset>
            </wp:positionV>
            <wp:extent cx="1238250" cy="1238250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tion-log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EE391" w14:textId="62AA7D93" w:rsidR="002E5C1C" w:rsidRDefault="002E5C1C" w:rsidP="003F4E12">
      <w:pPr>
        <w:rPr>
          <w:b/>
          <w:noProof/>
        </w:rPr>
      </w:pPr>
    </w:p>
    <w:p w14:paraId="21E3F3B7" w14:textId="71CDF1CA" w:rsidR="009776A2" w:rsidRDefault="00EC7AE3" w:rsidP="003F4E12">
      <w:pPr>
        <w:rPr>
          <w:noProof/>
        </w:rPr>
      </w:pPr>
      <w:r w:rsidRPr="009776A2">
        <w:rPr>
          <w:b/>
          <w:noProof/>
        </w:rPr>
        <w:t>Logomarca</w:t>
      </w:r>
      <w:r>
        <w:rPr>
          <w:noProof/>
        </w:rPr>
        <w:t>:</w:t>
      </w:r>
    </w:p>
    <w:p w14:paraId="09E1A393" w14:textId="241B9CE6" w:rsidR="002F00F6" w:rsidRDefault="002F00F6" w:rsidP="003F4E12">
      <w:pPr>
        <w:rPr>
          <w:noProof/>
        </w:rPr>
      </w:pPr>
    </w:p>
    <w:p w14:paraId="4BC9A3F3" w14:textId="2D022E6B" w:rsidR="002E5C1C" w:rsidRDefault="002E5C1C" w:rsidP="003F4E12">
      <w:pPr>
        <w:rPr>
          <w:noProof/>
        </w:rPr>
      </w:pPr>
    </w:p>
    <w:p w14:paraId="088158BF" w14:textId="25D9696A" w:rsidR="00B3241C" w:rsidRDefault="00B3241C" w:rsidP="003F4E12">
      <w:pPr>
        <w:rPr>
          <w:noProof/>
        </w:rPr>
      </w:pPr>
    </w:p>
    <w:p w14:paraId="0FB1953D" w14:textId="54D1721D" w:rsidR="00370E34" w:rsidRDefault="009776A2" w:rsidP="003F4E12">
      <w:pPr>
        <w:rPr>
          <w:noProof/>
        </w:rPr>
      </w:pPr>
      <w:r>
        <w:rPr>
          <w:noProof/>
        </w:rPr>
        <w:t xml:space="preserve">A Setion </w:t>
      </w:r>
      <w:r w:rsidR="00B3241C">
        <w:rPr>
          <w:noProof/>
        </w:rPr>
        <w:t xml:space="preserve">é uma empresa de tecnologia que atua </w:t>
      </w:r>
      <w:r w:rsidR="00E435CF">
        <w:rPr>
          <w:noProof/>
        </w:rPr>
        <w:t>n</w:t>
      </w:r>
      <w:r w:rsidR="00B3241C">
        <w:rPr>
          <w:noProof/>
        </w:rPr>
        <w:t>a área da saúde, tem como foco solucionar/evitar a causa de doenças crônicas (respiratórias)</w:t>
      </w:r>
      <w:r w:rsidR="00E435CF">
        <w:rPr>
          <w:noProof/>
        </w:rPr>
        <w:t>.</w:t>
      </w:r>
    </w:p>
    <w:p w14:paraId="2AB6FB09" w14:textId="4B0FFFBB" w:rsidR="003F4E12" w:rsidRPr="00192CAB" w:rsidRDefault="003F4E12" w:rsidP="003F4E12">
      <w:pPr>
        <w:pStyle w:val="Ttulo2"/>
        <w:rPr>
          <w:b/>
        </w:rPr>
      </w:pPr>
      <w:bookmarkStart w:id="6" w:name="_Toc124080447"/>
      <w:bookmarkStart w:id="7" w:name="_Toc532200561"/>
      <w:r w:rsidRPr="00192CAB">
        <w:rPr>
          <w:b/>
        </w:rPr>
        <w:t>Problema / justificativa do projeto</w:t>
      </w:r>
      <w:bookmarkEnd w:id="7"/>
    </w:p>
    <w:p w14:paraId="48C952BF" w14:textId="25C16366" w:rsidR="001F502E" w:rsidRDefault="00EC7AE3" w:rsidP="001F502E">
      <w:r>
        <w:t xml:space="preserve">O projeto visa melhorar a qualidade de </w:t>
      </w:r>
      <w:r w:rsidR="009776A2">
        <w:t>vida de idosos que moram em casas de repouso tendo um melhor controle da temperatura e umidade do local.</w:t>
      </w:r>
    </w:p>
    <w:p w14:paraId="69F00388" w14:textId="04336A36" w:rsidR="009776A2" w:rsidRDefault="008B2CE7" w:rsidP="009776A2">
      <w:pPr>
        <w:pStyle w:val="PargrafodaLista"/>
        <w:numPr>
          <w:ilvl w:val="0"/>
          <w:numId w:val="46"/>
        </w:numPr>
      </w:pPr>
      <w:r>
        <w:t>Evitar manifestação</w:t>
      </w:r>
      <w:r w:rsidR="009776A2">
        <w:t xml:space="preserve"> de</w:t>
      </w:r>
      <w:r>
        <w:t xml:space="preserve"> doenças crônicas (respiratórias)</w:t>
      </w:r>
      <w:r w:rsidR="009776A2">
        <w:t xml:space="preserve"> rinite, sinusite etc.</w:t>
      </w:r>
    </w:p>
    <w:p w14:paraId="6E78585A" w14:textId="33CDF497" w:rsidR="001F502E" w:rsidRDefault="009776A2" w:rsidP="009776A2">
      <w:pPr>
        <w:pStyle w:val="PargrafodaLista"/>
        <w:numPr>
          <w:ilvl w:val="0"/>
          <w:numId w:val="46"/>
        </w:numPr>
      </w:pPr>
      <w:r>
        <w:t xml:space="preserve">Evitar </w:t>
      </w:r>
      <w:proofErr w:type="spellStart"/>
      <w:r>
        <w:t>ploriferação</w:t>
      </w:r>
      <w:proofErr w:type="spellEnd"/>
      <w:r>
        <w:t xml:space="preserve"> de mofo.</w:t>
      </w:r>
    </w:p>
    <w:p w14:paraId="19E27546" w14:textId="1B27B132" w:rsidR="003F4E12" w:rsidRPr="00192CAB" w:rsidRDefault="003F4E12" w:rsidP="003F4E12">
      <w:pPr>
        <w:pStyle w:val="Ttulo2"/>
        <w:rPr>
          <w:b/>
        </w:rPr>
      </w:pPr>
      <w:bookmarkStart w:id="8" w:name="_Toc532200562"/>
      <w:r w:rsidRPr="00192CAB">
        <w:rPr>
          <w:b/>
        </w:rPr>
        <w:t>contexto</w:t>
      </w:r>
      <w:bookmarkEnd w:id="8"/>
    </w:p>
    <w:p w14:paraId="48197096" w14:textId="52E54F96" w:rsidR="00606E9C" w:rsidRPr="00606E9C" w:rsidRDefault="00606E9C" w:rsidP="00641555">
      <w:pPr>
        <w:tabs>
          <w:tab w:val="clear" w:pos="851"/>
        </w:tabs>
        <w:rPr>
          <w:b/>
        </w:rPr>
      </w:pPr>
      <w:r>
        <w:rPr>
          <w:b/>
        </w:rPr>
        <w:t>MERCADO DE IOT</w:t>
      </w:r>
    </w:p>
    <w:p w14:paraId="073DE680" w14:textId="57D0D8A1" w:rsidR="002F00F6" w:rsidRDefault="002F00F6" w:rsidP="00641555">
      <w:pPr>
        <w:tabs>
          <w:tab w:val="clear" w:pos="851"/>
        </w:tabs>
        <w:rPr>
          <w:rFonts w:ascii="Times New Roman" w:hAnsi="Times New Roman"/>
          <w:lang w:eastAsia="pt-BR"/>
        </w:rPr>
      </w:pPr>
      <w:r>
        <w:t xml:space="preserve">Com o desafio mundial do aumento dos gastos </w:t>
      </w:r>
      <w:r w:rsidR="000A3566">
        <w:t xml:space="preserve">com a saúde, a </w:t>
      </w:r>
      <w:proofErr w:type="spellStart"/>
      <w:r w:rsidR="000A3566">
        <w:t>IoT</w:t>
      </w:r>
      <w:proofErr w:type="spellEnd"/>
      <w:r w:rsidR="000A3566">
        <w:t xml:space="preserve"> vem como uma </w:t>
      </w:r>
      <w:r>
        <w:t xml:space="preserve">importante ferramenta que contribui tanto para a qualidade de vida dos pacientes quanto como apoio para o aumento da eficiência na gestão. Com o passar dos anos, o Mercado de Saúde não conseguiu equacionar os principais desafios, que são o controle das doenças crônicas, que é a principal causa de morte no Brasil, e a </w:t>
      </w:r>
      <w:r>
        <w:lastRenderedPageBreak/>
        <w:t>satisfação dos pacientes, que está bem abaixo da média mundial, para manter a sustentabilidade do sistema de saúde.</w:t>
      </w:r>
    </w:p>
    <w:p w14:paraId="0BDB05A7" w14:textId="49792BF0" w:rsidR="00641555" w:rsidRDefault="002F00F6" w:rsidP="00641555">
      <w:r>
        <w:t xml:space="preserve">A </w:t>
      </w:r>
      <w:proofErr w:type="spellStart"/>
      <w:r>
        <w:t>IoT</w:t>
      </w:r>
      <w:proofErr w:type="spellEnd"/>
      <w:r>
        <w:t xml:space="preserve"> segue promissora para tentar resolver esses dois grandes desafios, por meio do uso de wearables e conectando diversos dispositivos. Dessa forma, são geradas informações valiosas, tanto para a prevenção e tratamento de doenças crônicas quanto para melhorar a eficiência operacional dos hospitais.</w:t>
      </w:r>
      <w:r w:rsidR="00641555" w:rsidRPr="00641555">
        <w:t xml:space="preserve"> </w:t>
      </w:r>
    </w:p>
    <w:p w14:paraId="5EB0025D" w14:textId="1ED20CB7" w:rsidR="00641555" w:rsidRDefault="00641555" w:rsidP="00641555">
      <w:r>
        <w:t xml:space="preserve"> </w:t>
      </w:r>
    </w:p>
    <w:p w14:paraId="1BEBB2E3" w14:textId="538CBF8C" w:rsidR="00606E9C" w:rsidRDefault="00641555" w:rsidP="00641555">
      <w:r w:rsidRPr="00541ADF">
        <w:t>Segundo a consultoria "Grand Vi</w:t>
      </w:r>
      <w:r w:rsidR="002F00F6">
        <w:t xml:space="preserve"> </w:t>
      </w:r>
      <w:proofErr w:type="spellStart"/>
      <w:r w:rsidR="00541ADF" w:rsidRPr="00541ADF">
        <w:t>ew</w:t>
      </w:r>
      <w:proofErr w:type="spellEnd"/>
      <w:r w:rsidR="00541ADF" w:rsidRPr="00541ADF">
        <w:t xml:space="preserve"> </w:t>
      </w:r>
      <w:proofErr w:type="spellStart"/>
      <w:r w:rsidR="00541ADF" w:rsidRPr="00541ADF">
        <w:t>Research</w:t>
      </w:r>
      <w:proofErr w:type="spellEnd"/>
      <w:r w:rsidR="00541ADF" w:rsidRPr="00541ADF">
        <w:t xml:space="preserve">", o mercado global de saúde investiu US$ 58,9 bilhões em dispositivos, softwares e serviços de </w:t>
      </w:r>
      <w:proofErr w:type="spellStart"/>
      <w:r w:rsidR="00541ADF" w:rsidRPr="00541ADF">
        <w:t>IoT</w:t>
      </w:r>
      <w:proofErr w:type="spellEnd"/>
      <w:r w:rsidR="00541ADF" w:rsidRPr="00541ADF">
        <w:t xml:space="preserve"> em 2014 e o montante pode atingir cerca de US$ 410 bilhões até 2022. Segundo estudo do BNDES, o ganho potencial com o uso de </w:t>
      </w:r>
      <w:proofErr w:type="spellStart"/>
      <w:r w:rsidR="00541ADF" w:rsidRPr="00541ADF">
        <w:t>IoT</w:t>
      </w:r>
      <w:proofErr w:type="spellEnd"/>
      <w:r w:rsidR="00541ADF" w:rsidRPr="00541ADF">
        <w:t xml:space="preserve"> na saúde pode chegar a U$ 1,6 trilhão no mundo e U</w:t>
      </w:r>
      <w:r w:rsidR="00606E9C">
        <w:t>$ 39 bilhões no Brasil até 2025.</w:t>
      </w:r>
    </w:p>
    <w:p w14:paraId="4A30E770" w14:textId="3C427930" w:rsidR="00606E9C" w:rsidRDefault="00606E9C" w:rsidP="00641555"/>
    <w:p w14:paraId="5D2FFF3A" w14:textId="24F3F14E" w:rsidR="00606E9C" w:rsidRPr="00606E9C" w:rsidRDefault="00606E9C" w:rsidP="00641555">
      <w:pPr>
        <w:rPr>
          <w:b/>
        </w:rPr>
      </w:pPr>
      <w:r w:rsidRPr="00606E9C">
        <w:rPr>
          <w:b/>
        </w:rPr>
        <w:t>CASAS DE REPOUSO</w:t>
      </w:r>
    </w:p>
    <w:p w14:paraId="0FB81E92" w14:textId="77777777" w:rsidR="00606E9C" w:rsidRDefault="00606E9C" w:rsidP="00641555"/>
    <w:p w14:paraId="5A69B27A" w14:textId="2476DB61" w:rsidR="0080200B" w:rsidRDefault="0080200B" w:rsidP="00641555">
      <w:r>
        <w:t>Foi criado pelo</w:t>
      </w:r>
      <w:r w:rsidRPr="0080200B">
        <w:t xml:space="preserve"> </w:t>
      </w:r>
      <w:r w:rsidRPr="0080200B">
        <w:rPr>
          <w:b/>
          <w:bCs/>
        </w:rPr>
        <w:t>Estatuto do Idoso</w:t>
      </w:r>
      <w:r>
        <w:t>, a</w:t>
      </w:r>
      <w:r w:rsidRPr="0080200B">
        <w:t xml:space="preserve"> Lei Federal n°10.741/2003. </w:t>
      </w:r>
      <w:r>
        <w:t>Este estatuto estabelece qual o papel da família, sociedade e comunidade na manutenção dos direitos do idoso e como asseguradores do bem-estar deste grupo em especial.</w:t>
      </w:r>
    </w:p>
    <w:p w14:paraId="1FCD7A59" w14:textId="76C4AF38" w:rsidR="0080200B" w:rsidRDefault="0080200B" w:rsidP="0080200B">
      <w:pPr>
        <w:tabs>
          <w:tab w:val="clear" w:pos="851"/>
        </w:tabs>
        <w:spacing w:before="100" w:beforeAutospacing="1" w:after="100" w:afterAutospacing="1"/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 xml:space="preserve">O papel das instituições que atendem os idosos é citado no Título IV da </w:t>
      </w:r>
      <w:r w:rsidRPr="0080200B">
        <w:rPr>
          <w:rFonts w:cs="Arial"/>
          <w:b/>
          <w:bCs/>
          <w:lang w:eastAsia="pt-BR"/>
        </w:rPr>
        <w:t>Política de Atendimento ao Idoso</w:t>
      </w:r>
      <w:r w:rsidRPr="0080200B">
        <w:rPr>
          <w:rFonts w:cs="Arial"/>
          <w:lang w:eastAsia="pt-BR"/>
        </w:rPr>
        <w:t>, ele dispõe que este tipo de lugar está sujeito às verificações de dois órgãos competentes</w:t>
      </w:r>
      <w:r>
        <w:rPr>
          <w:rFonts w:cs="Arial"/>
          <w:lang w:eastAsia="pt-BR"/>
        </w:rPr>
        <w:t>.</w:t>
      </w:r>
    </w:p>
    <w:p w14:paraId="5AB7C7A7" w14:textId="5CE1172D" w:rsidR="0080200B" w:rsidRPr="0080200B" w:rsidRDefault="0080200B" w:rsidP="0080200B">
      <w:pPr>
        <w:tabs>
          <w:tab w:val="clear" w:pos="851"/>
        </w:tabs>
        <w:spacing w:before="100" w:beforeAutospacing="1" w:after="100" w:afterAutospacing="1"/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>São eles o Conselho Estadual ou Nacional da Pessoa</w:t>
      </w:r>
      <w:r w:rsidRPr="0080200B">
        <w:rPr>
          <w:rFonts w:cs="Arial"/>
          <w:b/>
          <w:bCs/>
          <w:lang w:eastAsia="pt-BR"/>
        </w:rPr>
        <w:t xml:space="preserve"> Idosa</w:t>
      </w:r>
      <w:r w:rsidRPr="0080200B">
        <w:rPr>
          <w:rFonts w:cs="Arial"/>
          <w:lang w:eastAsia="pt-BR"/>
        </w:rPr>
        <w:t xml:space="preserve"> e a Vigilância Sanitária.</w:t>
      </w:r>
    </w:p>
    <w:p w14:paraId="75D723DA" w14:textId="69D9CC59" w:rsidR="0080200B" w:rsidRPr="0080200B" w:rsidRDefault="0080200B" w:rsidP="0080200B">
      <w:pPr>
        <w:tabs>
          <w:tab w:val="clear" w:pos="851"/>
        </w:tabs>
        <w:jc w:val="left"/>
        <w:rPr>
          <w:rFonts w:cs="Arial"/>
          <w:lang w:eastAsia="pt-BR"/>
        </w:rPr>
      </w:pPr>
      <w:r>
        <w:rPr>
          <w:rFonts w:cs="Arial"/>
          <w:lang w:eastAsia="pt-BR"/>
        </w:rPr>
        <w:t xml:space="preserve"> A</w:t>
      </w:r>
      <w:r w:rsidRPr="0080200B">
        <w:rPr>
          <w:rFonts w:cs="Arial"/>
          <w:lang w:eastAsia="pt-BR"/>
        </w:rPr>
        <w:t>s Casas de </w:t>
      </w:r>
      <w:r>
        <w:rPr>
          <w:rFonts w:cs="Arial"/>
          <w:lang w:eastAsia="pt-BR"/>
        </w:rPr>
        <w:t>Repouso</w:t>
      </w:r>
      <w:r w:rsidRPr="0080200B">
        <w:rPr>
          <w:rFonts w:cs="Arial"/>
          <w:lang w:eastAsia="pt-BR"/>
        </w:rPr>
        <w:t xml:space="preserve"> podem ser governamentais ou não governamentais; </w:t>
      </w:r>
    </w:p>
    <w:p w14:paraId="59874686" w14:textId="3709A027" w:rsidR="0080200B" w:rsidRPr="0080200B" w:rsidRDefault="0080200B" w:rsidP="0080200B">
      <w:pPr>
        <w:tabs>
          <w:tab w:val="clear" w:pos="851"/>
        </w:tabs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 xml:space="preserve">Apresentam regime de internato; </w:t>
      </w:r>
    </w:p>
    <w:p w14:paraId="3E911D81" w14:textId="1ED3B49B" w:rsidR="0080200B" w:rsidRPr="0080200B" w:rsidRDefault="0080200B" w:rsidP="0080200B">
      <w:pPr>
        <w:tabs>
          <w:tab w:val="clear" w:pos="851"/>
        </w:tabs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>Atendem</w:t>
      </w:r>
      <w:r w:rsidRPr="0080200B">
        <w:rPr>
          <w:rFonts w:cs="Arial"/>
          <w:b/>
          <w:bCs/>
          <w:lang w:eastAsia="pt-BR"/>
        </w:rPr>
        <w:t xml:space="preserve"> idosos</w:t>
      </w:r>
      <w:r w:rsidRPr="0080200B">
        <w:rPr>
          <w:rFonts w:cs="Arial"/>
          <w:lang w:eastAsia="pt-BR"/>
        </w:rPr>
        <w:t xml:space="preserve"> com idade superior a 60 anos de idade que necessitam de acompanhamento médico; disponíveis para</w:t>
      </w:r>
      <w:r w:rsidRPr="0080200B">
        <w:rPr>
          <w:rFonts w:cs="Arial"/>
          <w:b/>
          <w:bCs/>
          <w:lang w:eastAsia="pt-BR"/>
        </w:rPr>
        <w:t xml:space="preserve"> idosos</w:t>
      </w:r>
      <w:r w:rsidRPr="0080200B">
        <w:rPr>
          <w:rFonts w:cs="Arial"/>
          <w:lang w:eastAsia="pt-BR"/>
        </w:rPr>
        <w:t xml:space="preserve"> dependentes e independentes; </w:t>
      </w:r>
    </w:p>
    <w:p w14:paraId="6025B60D" w14:textId="31B50C71" w:rsidR="0080200B" w:rsidRPr="0080200B" w:rsidRDefault="0080200B" w:rsidP="0080200B">
      <w:pPr>
        <w:tabs>
          <w:tab w:val="clear" w:pos="851"/>
        </w:tabs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 xml:space="preserve">Especializadas para oferecer amparo especial; </w:t>
      </w:r>
    </w:p>
    <w:p w14:paraId="2284ADFB" w14:textId="77777777" w:rsidR="0080200B" w:rsidRDefault="0080200B" w:rsidP="0080200B">
      <w:pPr>
        <w:tabs>
          <w:tab w:val="clear" w:pos="851"/>
        </w:tabs>
        <w:jc w:val="left"/>
        <w:rPr>
          <w:rFonts w:cs="Arial"/>
          <w:lang w:eastAsia="pt-BR"/>
        </w:rPr>
      </w:pPr>
      <w:r w:rsidRPr="0080200B">
        <w:rPr>
          <w:rFonts w:cs="Arial"/>
          <w:lang w:eastAsia="pt-BR"/>
        </w:rPr>
        <w:t xml:space="preserve">Devem oferecer o controle e acompanhamento adequados; </w:t>
      </w:r>
    </w:p>
    <w:p w14:paraId="4348D528" w14:textId="6DD384CA" w:rsidR="0080200B" w:rsidRDefault="0080200B" w:rsidP="0080200B">
      <w:pPr>
        <w:tabs>
          <w:tab w:val="clear" w:pos="851"/>
        </w:tabs>
        <w:jc w:val="left"/>
        <w:rPr>
          <w:rFonts w:ascii="Times New Roman" w:hAnsi="Times New Roman"/>
          <w:lang w:eastAsia="pt-BR"/>
        </w:rPr>
      </w:pPr>
      <w:r w:rsidRPr="0080200B">
        <w:rPr>
          <w:rFonts w:cs="Arial"/>
          <w:lang w:eastAsia="pt-BR"/>
        </w:rPr>
        <w:t>Necessitam da presença constante de profissionais habilitados na área de saúde</w:t>
      </w:r>
      <w:r w:rsidRPr="0080200B">
        <w:rPr>
          <w:rFonts w:ascii="Times New Roman" w:hAnsi="Times New Roman"/>
          <w:lang w:eastAsia="pt-BR"/>
        </w:rPr>
        <w:t>.</w:t>
      </w:r>
    </w:p>
    <w:p w14:paraId="3B53432C" w14:textId="6D9A20F7" w:rsidR="0080200B" w:rsidRPr="00B3241C" w:rsidRDefault="00606E9C" w:rsidP="00B3241C">
      <w:pPr>
        <w:tabs>
          <w:tab w:val="clear" w:pos="851"/>
        </w:tabs>
        <w:jc w:val="left"/>
        <w:rPr>
          <w:rFonts w:ascii="Times New Roman" w:hAnsi="Times New Roman"/>
          <w:lang w:eastAsia="pt-BR"/>
        </w:rPr>
      </w:pPr>
      <w:r w:rsidRPr="00606E9C">
        <w:rPr>
          <w:rFonts w:cs="Arial"/>
          <w:color w:val="000000"/>
          <w:lang w:eastAsia="pt-BR"/>
        </w:rPr>
        <w:lastRenderedPageBreak/>
        <w:t>O faturamento de uma casa de repouso é de aproximadamente 20.00</w:t>
      </w:r>
      <w:r>
        <w:rPr>
          <w:rFonts w:cs="Arial"/>
          <w:color w:val="000000"/>
          <w:lang w:eastAsia="pt-BR"/>
        </w:rPr>
        <w:t xml:space="preserve">0,00 mensais, sendo geralmente </w:t>
      </w:r>
      <w:r w:rsidRPr="00606E9C">
        <w:rPr>
          <w:rFonts w:cs="Arial"/>
          <w:color w:val="000000"/>
          <w:lang w:eastAsia="pt-BR"/>
        </w:rPr>
        <w:t xml:space="preserve">cobrado em média o valor de R$ 100,00 podendo </w:t>
      </w:r>
      <w:r>
        <w:rPr>
          <w:rFonts w:cs="Arial"/>
          <w:color w:val="000000"/>
          <w:lang w:eastAsia="pt-BR"/>
        </w:rPr>
        <w:t xml:space="preserve">chegar </w:t>
      </w:r>
      <w:proofErr w:type="spellStart"/>
      <w:r>
        <w:rPr>
          <w:rFonts w:cs="Arial"/>
          <w:color w:val="000000"/>
          <w:lang w:eastAsia="pt-BR"/>
        </w:rPr>
        <w:t>á</w:t>
      </w:r>
      <w:proofErr w:type="spellEnd"/>
      <w:r>
        <w:rPr>
          <w:rFonts w:cs="Arial"/>
          <w:color w:val="000000"/>
          <w:lang w:eastAsia="pt-BR"/>
        </w:rPr>
        <w:t xml:space="preserve"> R$ 5.000,00 per capita</w:t>
      </w:r>
      <w:r w:rsidRPr="00606E9C">
        <w:rPr>
          <w:rFonts w:cs="Arial"/>
          <w:color w:val="000000"/>
          <w:lang w:eastAsia="pt-BR"/>
        </w:rPr>
        <w:t xml:space="preserve">, </w:t>
      </w:r>
      <w:r>
        <w:rPr>
          <w:rFonts w:cs="Arial"/>
          <w:color w:val="000000"/>
          <w:lang w:eastAsia="pt-BR"/>
        </w:rPr>
        <w:t xml:space="preserve">dependendo da infraestrutura e </w:t>
      </w:r>
      <w:r w:rsidRPr="00606E9C">
        <w:rPr>
          <w:rFonts w:cs="Arial"/>
          <w:color w:val="000000"/>
          <w:lang w:eastAsia="pt-BR"/>
        </w:rPr>
        <w:t>dos serviços prestados.</w:t>
      </w:r>
    </w:p>
    <w:p w14:paraId="74FCC51A" w14:textId="477F68E7" w:rsidR="003F4E12" w:rsidRPr="00192CAB" w:rsidRDefault="00CE6EFB" w:rsidP="003F4E12">
      <w:pPr>
        <w:pStyle w:val="Ttulo2"/>
        <w:rPr>
          <w:b/>
        </w:rPr>
      </w:pPr>
      <w:bookmarkStart w:id="9" w:name="_Toc532200563"/>
      <w:r w:rsidRPr="00192CAB">
        <w:rPr>
          <w:b/>
        </w:rPr>
        <w:t>objetivo da solução</w:t>
      </w:r>
      <w:bookmarkEnd w:id="9"/>
    </w:p>
    <w:p w14:paraId="662E6477" w14:textId="24DE3697" w:rsidR="003F4E12" w:rsidRDefault="00C70782" w:rsidP="003F4E12">
      <w:r>
        <w:t xml:space="preserve">Usar o </w:t>
      </w:r>
      <w:proofErr w:type="spellStart"/>
      <w:r>
        <w:t>arduino</w:t>
      </w:r>
      <w:proofErr w:type="spellEnd"/>
      <w:r>
        <w:t xml:space="preserve"> uno para monitorar a temperatura e umidade dos quartos de uma casa de repouso, para que assim o local fique em condições habitáveis e evitar a manifestação de doenças respiratórias.</w:t>
      </w:r>
    </w:p>
    <w:p w14:paraId="1CD1137B" w14:textId="1829A79F" w:rsidR="003F4E12" w:rsidRPr="00192CAB" w:rsidRDefault="00CE6EFB" w:rsidP="003F4E12">
      <w:pPr>
        <w:pStyle w:val="Ttulo2"/>
        <w:rPr>
          <w:b/>
        </w:rPr>
      </w:pPr>
      <w:bookmarkStart w:id="10" w:name="_Toc532200564"/>
      <w:r w:rsidRPr="00192CAB">
        <w:rPr>
          <w:b/>
        </w:rPr>
        <w:t>diagrama da solução</w:t>
      </w:r>
      <w:bookmarkEnd w:id="10"/>
    </w:p>
    <w:p w14:paraId="577B9CAE" w14:textId="59809122" w:rsidR="00606E9C" w:rsidRDefault="00606E9C" w:rsidP="003F4E12"/>
    <w:p w14:paraId="3B8C6863" w14:textId="344CA166" w:rsidR="00606E9C" w:rsidRDefault="005C0520" w:rsidP="003F4E12"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364A8E66" wp14:editId="151C501F">
            <wp:simplePos x="0" y="0"/>
            <wp:positionH relativeFrom="page">
              <wp:align>center</wp:align>
            </wp:positionH>
            <wp:positionV relativeFrom="paragraph">
              <wp:posOffset>186690</wp:posOffset>
            </wp:positionV>
            <wp:extent cx="5886653" cy="5342890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a Fina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653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B5FD2" w14:textId="0DDFD8CC" w:rsidR="003F4E12" w:rsidRDefault="003F4E12" w:rsidP="003F4E12">
      <w:pPr>
        <w:sectPr w:rsidR="003F4E12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6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4E3E6E76" w:rsidR="00370E34" w:rsidRDefault="00124F5F" w:rsidP="00781781">
      <w:pPr>
        <w:pStyle w:val="Ttulo1"/>
        <w:numPr>
          <w:ilvl w:val="0"/>
          <w:numId w:val="36"/>
        </w:numPr>
      </w:pPr>
      <w:bookmarkStart w:id="11" w:name="_Toc532200565"/>
      <w:r>
        <w:lastRenderedPageBreak/>
        <w:t>PLANEJAMENTO DO PROJETO</w:t>
      </w:r>
      <w:bookmarkEnd w:id="11"/>
    </w:p>
    <w:p w14:paraId="238AEE34" w14:textId="6B71B44D" w:rsidR="00370E34" w:rsidRPr="00192CAB" w:rsidRDefault="00124F5F" w:rsidP="00124F5F">
      <w:pPr>
        <w:pStyle w:val="Ttulo2"/>
        <w:rPr>
          <w:b/>
        </w:rPr>
      </w:pPr>
      <w:bookmarkStart w:id="12" w:name="_Toc532200566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53BA4060" w14:textId="58DAD7B3" w:rsidR="000A3566" w:rsidRDefault="004833CA" w:rsidP="00124F5F">
      <w:r>
        <w:rPr>
          <w:b/>
          <w:noProof/>
          <w:lang w:eastAsia="pt-BR"/>
        </w:rPr>
        <w:drawing>
          <wp:anchor distT="0" distB="0" distL="114300" distR="114300" simplePos="0" relativeHeight="251667456" behindDoc="0" locked="0" layoutInCell="1" allowOverlap="1" wp14:anchorId="03785D19" wp14:editId="4FF3CFE2">
            <wp:simplePos x="0" y="0"/>
            <wp:positionH relativeFrom="column">
              <wp:posOffset>1158240</wp:posOffset>
            </wp:positionH>
            <wp:positionV relativeFrom="paragraph">
              <wp:posOffset>236220</wp:posOffset>
            </wp:positionV>
            <wp:extent cx="932815" cy="1049582"/>
            <wp:effectExtent l="0" t="0" r="635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80623-130301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15" cy="1049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F2E"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5B0E280F" wp14:editId="2BA2CC60">
            <wp:simplePos x="0" y="0"/>
            <wp:positionH relativeFrom="margin">
              <wp:posOffset>4768215</wp:posOffset>
            </wp:positionH>
            <wp:positionV relativeFrom="paragraph">
              <wp:posOffset>188595</wp:posOffset>
            </wp:positionV>
            <wp:extent cx="818515" cy="1074377"/>
            <wp:effectExtent l="0" t="0" r="635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18-10-23 at 18.14.30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074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EB3"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2971E2A7" wp14:editId="1FB4C4C7">
            <wp:simplePos x="0" y="0"/>
            <wp:positionH relativeFrom="margin">
              <wp:posOffset>3529965</wp:posOffset>
            </wp:positionH>
            <wp:positionV relativeFrom="paragraph">
              <wp:posOffset>211032</wp:posOffset>
            </wp:positionV>
            <wp:extent cx="807244" cy="1076325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0181023-WA001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4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E34" w:rsidRPr="004B1208">
        <w:tab/>
      </w:r>
      <w:r w:rsidR="000A3566">
        <w:t xml:space="preserve">A </w:t>
      </w:r>
      <w:proofErr w:type="spellStart"/>
      <w:r w:rsidR="000A3566">
        <w:t>eq</w:t>
      </w:r>
      <w:proofErr w:type="spellEnd"/>
      <w:r w:rsidR="000A3566">
        <w:tab/>
      </w:r>
      <w:proofErr w:type="spellStart"/>
      <w:r w:rsidR="000A3566">
        <w:t>uipe</w:t>
      </w:r>
      <w:proofErr w:type="spellEnd"/>
      <w:r w:rsidR="000A3566">
        <w:t xml:space="preserve"> é formada por:</w:t>
      </w:r>
    </w:p>
    <w:p w14:paraId="2EB96D15" w14:textId="331C8E2A" w:rsidR="005C0520" w:rsidRDefault="005C0520" w:rsidP="00124F5F"/>
    <w:p w14:paraId="65F756E4" w14:textId="766048AD" w:rsidR="005C0520" w:rsidRDefault="005C0520" w:rsidP="00124F5F"/>
    <w:p w14:paraId="36311A4E" w14:textId="757D3A7F" w:rsidR="005C0520" w:rsidRDefault="005C0520" w:rsidP="00124F5F"/>
    <w:p w14:paraId="396C6337" w14:textId="68D3E375" w:rsidR="005C0520" w:rsidRDefault="005C0520" w:rsidP="00124F5F"/>
    <w:p w14:paraId="757580A5" w14:textId="1331DFE5" w:rsidR="00502F2E" w:rsidRDefault="00E60EB3" w:rsidP="00E60EB3">
      <w:pPr>
        <w:rPr>
          <w:b/>
        </w:rPr>
      </w:pPr>
      <w:r>
        <w:rPr>
          <w:b/>
        </w:rPr>
        <w:t xml:space="preserve">     Bruno      </w:t>
      </w:r>
      <w:r w:rsidR="005C0520">
        <w:rPr>
          <w:b/>
        </w:rPr>
        <w:t xml:space="preserve">     </w:t>
      </w:r>
      <w:r>
        <w:rPr>
          <w:b/>
        </w:rPr>
        <w:t xml:space="preserve">       </w:t>
      </w:r>
      <w:r w:rsidR="005C0520">
        <w:rPr>
          <w:b/>
        </w:rPr>
        <w:t xml:space="preserve">Ester            </w:t>
      </w:r>
      <w:r>
        <w:rPr>
          <w:b/>
        </w:rPr>
        <w:t xml:space="preserve"> </w:t>
      </w:r>
      <w:r w:rsidR="005C0520">
        <w:rPr>
          <w:b/>
        </w:rPr>
        <w:t xml:space="preserve"> </w:t>
      </w:r>
      <w:r>
        <w:rPr>
          <w:b/>
        </w:rPr>
        <w:t xml:space="preserve"> </w:t>
      </w:r>
      <w:r w:rsidR="00502F2E">
        <w:rPr>
          <w:b/>
        </w:rPr>
        <w:t xml:space="preserve"> </w:t>
      </w:r>
      <w:r>
        <w:rPr>
          <w:b/>
        </w:rPr>
        <w:t xml:space="preserve"> </w:t>
      </w:r>
      <w:r w:rsidR="005C0520">
        <w:rPr>
          <w:b/>
        </w:rPr>
        <w:t xml:space="preserve">Lucas           </w:t>
      </w:r>
      <w:r>
        <w:rPr>
          <w:b/>
        </w:rPr>
        <w:t xml:space="preserve"> </w:t>
      </w:r>
      <w:r w:rsidR="005C0520">
        <w:rPr>
          <w:b/>
        </w:rPr>
        <w:t xml:space="preserve">  </w:t>
      </w:r>
      <w:r>
        <w:rPr>
          <w:b/>
        </w:rPr>
        <w:t xml:space="preserve">  </w:t>
      </w:r>
      <w:r w:rsidR="005C0520">
        <w:rPr>
          <w:b/>
        </w:rPr>
        <w:t xml:space="preserve"> Mayara           </w:t>
      </w:r>
      <w:r>
        <w:rPr>
          <w:b/>
        </w:rPr>
        <w:t xml:space="preserve">  </w:t>
      </w:r>
      <w:r w:rsidR="005C0520">
        <w:rPr>
          <w:b/>
        </w:rPr>
        <w:t xml:space="preserve">   </w:t>
      </w:r>
      <w:r>
        <w:rPr>
          <w:b/>
        </w:rPr>
        <w:t xml:space="preserve">   </w:t>
      </w:r>
      <w:r w:rsidR="005C0520">
        <w:rPr>
          <w:b/>
        </w:rPr>
        <w:t>Vitor</w:t>
      </w:r>
    </w:p>
    <w:p w14:paraId="1F0DF826" w14:textId="592B840B" w:rsidR="00E60EB3" w:rsidRPr="00502F2E" w:rsidRDefault="00E60EB3" w:rsidP="00502F2E">
      <w:pPr>
        <w:spacing w:line="240" w:lineRule="auto"/>
      </w:pPr>
      <w:r w:rsidRPr="00502F2E">
        <w:rPr>
          <w:noProof/>
        </w:rPr>
        <w:t>Documentação,   Documentação,   Documentação,  Documentação,   Documentação,</w:t>
      </w:r>
    </w:p>
    <w:p w14:paraId="1B2DD3D7" w14:textId="2D4ADF77" w:rsidR="00E60EB3" w:rsidRPr="00502F2E" w:rsidRDefault="00E60EB3" w:rsidP="00502F2E">
      <w:pPr>
        <w:spacing w:line="240" w:lineRule="auto"/>
        <w:rPr>
          <w:noProof/>
        </w:rPr>
      </w:pPr>
      <w:r w:rsidRPr="00502F2E">
        <w:rPr>
          <w:noProof/>
        </w:rPr>
        <w:t xml:space="preserve">front-end, </w:t>
      </w:r>
      <w:r w:rsidR="00502F2E">
        <w:rPr>
          <w:noProof/>
        </w:rPr>
        <w:t xml:space="preserve">            </w:t>
      </w:r>
      <w:r w:rsidRPr="00502F2E">
        <w:rPr>
          <w:noProof/>
        </w:rPr>
        <w:t>front-end,             front-end,           front-end,             front-end,</w:t>
      </w:r>
    </w:p>
    <w:p w14:paraId="2F73154D" w14:textId="39F9CA74" w:rsidR="00E60EB3" w:rsidRPr="00502F2E" w:rsidRDefault="00E60EB3" w:rsidP="00502F2E">
      <w:pPr>
        <w:spacing w:line="240" w:lineRule="auto"/>
        <w:rPr>
          <w:noProof/>
        </w:rPr>
      </w:pPr>
      <w:r w:rsidRPr="00502F2E">
        <w:rPr>
          <w:noProof/>
        </w:rPr>
        <w:t>back-end.</w:t>
      </w:r>
      <w:r w:rsidR="00502F2E">
        <w:rPr>
          <w:noProof/>
        </w:rPr>
        <w:t xml:space="preserve">             </w:t>
      </w:r>
      <w:r w:rsidRPr="00502F2E">
        <w:rPr>
          <w:noProof/>
        </w:rPr>
        <w:t xml:space="preserve">back-end.    </w:t>
      </w:r>
      <w:r w:rsidR="00502F2E">
        <w:rPr>
          <w:noProof/>
        </w:rPr>
        <w:t xml:space="preserve">        </w:t>
      </w:r>
      <w:r w:rsidRPr="00502F2E">
        <w:rPr>
          <w:noProof/>
        </w:rPr>
        <w:t xml:space="preserve">back-end.         </w:t>
      </w:r>
      <w:r w:rsidR="00502F2E">
        <w:rPr>
          <w:noProof/>
        </w:rPr>
        <w:t xml:space="preserve"> </w:t>
      </w:r>
      <w:r w:rsidRPr="00502F2E">
        <w:rPr>
          <w:noProof/>
        </w:rPr>
        <w:t xml:space="preserve"> back-end.             back-end.</w:t>
      </w:r>
    </w:p>
    <w:p w14:paraId="631BA6BF" w14:textId="3277C175" w:rsidR="00EB4A20" w:rsidRPr="00502F2E" w:rsidRDefault="00EB4A20" w:rsidP="00502F2E">
      <w:pPr>
        <w:pStyle w:val="Ttulo2"/>
        <w:spacing w:line="276" w:lineRule="auto"/>
        <w:rPr>
          <w:b/>
        </w:rPr>
      </w:pPr>
      <w:bookmarkStart w:id="13" w:name="_Toc532200567"/>
      <w:r w:rsidRPr="00502F2E">
        <w:rPr>
          <w:b/>
        </w:rPr>
        <w:t>PROCESSO E FERRAMENTA DE GESTÃO DE PROJETOS</w:t>
      </w:r>
      <w:bookmarkEnd w:id="13"/>
      <w:r w:rsidRPr="00502F2E">
        <w:rPr>
          <w:b/>
        </w:rPr>
        <w:t xml:space="preserve"> </w:t>
      </w:r>
    </w:p>
    <w:p w14:paraId="0F111898" w14:textId="277E5D80" w:rsidR="0041786C" w:rsidRDefault="00EB4A20" w:rsidP="00502F2E">
      <w:pPr>
        <w:spacing w:line="276" w:lineRule="auto"/>
      </w:pPr>
      <w:r w:rsidRPr="004B1208">
        <w:tab/>
      </w:r>
      <w:r w:rsidR="004F00C9">
        <w:tab/>
      </w:r>
      <w:r w:rsidR="000A3566">
        <w:t xml:space="preserve">O grupo </w:t>
      </w:r>
      <w:proofErr w:type="spellStart"/>
      <w:r w:rsidR="000A3566">
        <w:t>Setion</w:t>
      </w:r>
      <w:proofErr w:type="spellEnd"/>
      <w:r w:rsidR="000A3566">
        <w:t xml:space="preserve"> faz a gestão do projeto com rotatividade </w:t>
      </w:r>
      <w:r w:rsidRPr="00EB4A20">
        <w:t>das tarefa</w:t>
      </w:r>
      <w:r w:rsidR="000A3566">
        <w:t xml:space="preserve">s, </w:t>
      </w:r>
      <w:r w:rsidR="0041786C">
        <w:t>reuniões semanais.</w:t>
      </w:r>
    </w:p>
    <w:p w14:paraId="36D8D2B1" w14:textId="67C8ECFF" w:rsidR="00370E34" w:rsidRPr="0041786C" w:rsidRDefault="0041786C" w:rsidP="00502F2E">
      <w:pPr>
        <w:spacing w:line="276" w:lineRule="auto"/>
      </w:pPr>
      <w:r w:rsidRPr="0041786C">
        <w:rPr>
          <w:b/>
        </w:rPr>
        <w:t>F</w:t>
      </w:r>
      <w:r w:rsidR="004B27FE" w:rsidRPr="0041786C">
        <w:rPr>
          <w:b/>
        </w:rPr>
        <w:t>erramentas</w:t>
      </w:r>
      <w:r>
        <w:rPr>
          <w:b/>
        </w:rPr>
        <w:t xml:space="preserve"> utilizadas</w:t>
      </w:r>
      <w:r w:rsidRPr="0041786C">
        <w:t>:</w:t>
      </w:r>
      <w:r w:rsidR="004B27FE" w:rsidRPr="0041786C">
        <w:t xml:space="preserve"> </w:t>
      </w:r>
      <w:proofErr w:type="spellStart"/>
      <w:r w:rsidR="004B27FE" w:rsidRPr="0041786C">
        <w:t>Trello</w:t>
      </w:r>
      <w:proofErr w:type="spellEnd"/>
      <w:r w:rsidR="004B27FE" w:rsidRPr="0041786C">
        <w:t>, Project, GitHub</w:t>
      </w:r>
      <w:r w:rsidRPr="0041786C">
        <w:t>.</w:t>
      </w:r>
    </w:p>
    <w:p w14:paraId="371799F5" w14:textId="64D0E0F3" w:rsidR="00EB4A20" w:rsidRPr="00192CAB" w:rsidRDefault="002D45C8" w:rsidP="00502F2E">
      <w:pPr>
        <w:pStyle w:val="Ttulo2"/>
        <w:spacing w:line="276" w:lineRule="auto"/>
        <w:rPr>
          <w:b/>
        </w:rPr>
      </w:pPr>
      <w:bookmarkStart w:id="14" w:name="_Toc532200568"/>
      <w:r w:rsidRPr="00192CAB">
        <w:rPr>
          <w:b/>
        </w:rPr>
        <w:t>Gestão dos Riscos do Projeto</w:t>
      </w:r>
      <w:bookmarkEnd w:id="14"/>
      <w:r w:rsidR="00EB4A20" w:rsidRPr="00192CAB">
        <w:rPr>
          <w:b/>
        </w:rPr>
        <w:t xml:space="preserve"> </w:t>
      </w:r>
    </w:p>
    <w:p w14:paraId="1F7A14B0" w14:textId="11DD925C" w:rsidR="00370E34" w:rsidRDefault="00EB4A20" w:rsidP="00502F2E">
      <w:pPr>
        <w:spacing w:line="276" w:lineRule="auto"/>
      </w:pPr>
      <w:r w:rsidRPr="004B1208">
        <w:tab/>
      </w:r>
      <w:r w:rsidR="004833CA">
        <w:t xml:space="preserve">Integrantes do grupo saírem, Arduino queimar, Banco de dados do Azure estar offline, </w:t>
      </w:r>
      <w:r w:rsidR="00EB7086">
        <w:t>sensor queimar.</w:t>
      </w:r>
    </w:p>
    <w:p w14:paraId="7C449B0D" w14:textId="77777777" w:rsidR="00AC682B" w:rsidRDefault="00AC682B" w:rsidP="00502F2E">
      <w:pPr>
        <w:spacing w:line="276" w:lineRule="auto"/>
      </w:pPr>
      <w:bookmarkStart w:id="15" w:name="_GoBack"/>
      <w:bookmarkEnd w:id="15"/>
    </w:p>
    <w:p w14:paraId="5DB0DA0E" w14:textId="009A1AA2" w:rsidR="0041786C" w:rsidRDefault="002D45C8" w:rsidP="00EB4A20">
      <w:pPr>
        <w:pStyle w:val="Ttulo2"/>
        <w:rPr>
          <w:b/>
        </w:rPr>
      </w:pPr>
      <w:bookmarkStart w:id="16" w:name="_Toc532200569"/>
      <w:r w:rsidRPr="00192CAB">
        <w:rPr>
          <w:b/>
        </w:rPr>
        <w:t>requisitos</w:t>
      </w:r>
      <w:bookmarkEnd w:id="16"/>
      <w:r w:rsidR="00EB4A20" w:rsidRPr="00192CAB">
        <w:rPr>
          <w:b/>
        </w:rPr>
        <w:t xml:space="preserve"> </w:t>
      </w:r>
    </w:p>
    <w:p w14:paraId="32FC582C" w14:textId="3AD5A1D9" w:rsidR="00EE00D1" w:rsidRPr="00EE00D1" w:rsidRDefault="00EE00D1" w:rsidP="00EE00D1">
      <w:r>
        <w:rPr>
          <w:noProof/>
        </w:rPr>
        <w:drawing>
          <wp:inline distT="0" distB="0" distL="0" distR="0" wp14:anchorId="7FFD5721" wp14:editId="2006AADD">
            <wp:extent cx="5734050" cy="19335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C467" w14:textId="261D2B40" w:rsidR="000C7251" w:rsidRPr="0041786C" w:rsidRDefault="000C7251" w:rsidP="00453D78">
      <w:pPr>
        <w:pStyle w:val="Ttulo2"/>
        <w:rPr>
          <w:b/>
        </w:rPr>
      </w:pPr>
      <w:bookmarkStart w:id="17" w:name="_Toc532200570"/>
      <w:r w:rsidRPr="00192CAB">
        <w:rPr>
          <w:b/>
        </w:rPr>
        <w:lastRenderedPageBreak/>
        <w:t>sprint backlog</w:t>
      </w:r>
      <w:bookmarkEnd w:id="17"/>
      <w:r w:rsidRPr="00192CAB">
        <w:rPr>
          <w:b/>
        </w:rPr>
        <w:t xml:space="preserve"> </w:t>
      </w:r>
      <w:r w:rsidRPr="004B1208">
        <w:tab/>
      </w:r>
    </w:p>
    <w:p w14:paraId="1BE4CB4F" w14:textId="39456765" w:rsidR="00453D78" w:rsidRDefault="00453D78" w:rsidP="00453D78"/>
    <w:p w14:paraId="493919C1" w14:textId="28B09219" w:rsidR="00453D78" w:rsidRDefault="00453D78" w:rsidP="00453D78">
      <w:pPr>
        <w:rPr>
          <w:b/>
        </w:rPr>
      </w:pPr>
      <w:proofErr w:type="spellStart"/>
      <w:r w:rsidRPr="00453D78">
        <w:rPr>
          <w:b/>
        </w:rPr>
        <w:t>Product</w:t>
      </w:r>
      <w:proofErr w:type="spellEnd"/>
      <w:r w:rsidRPr="00453D78">
        <w:rPr>
          <w:b/>
        </w:rPr>
        <w:t xml:space="preserve"> Backlog </w:t>
      </w:r>
    </w:p>
    <w:p w14:paraId="31BE12F4" w14:textId="2ACFB9A1" w:rsidR="00453D78" w:rsidRPr="00453D78" w:rsidRDefault="00453D78" w:rsidP="00453D78">
      <w:pPr>
        <w:rPr>
          <w:b/>
        </w:rPr>
      </w:pPr>
    </w:p>
    <w:p w14:paraId="7392CF0D" w14:textId="3EC18F27" w:rsidR="00453D78" w:rsidRDefault="0041786C" w:rsidP="00453D78">
      <w:r w:rsidRPr="00453D78">
        <w:rPr>
          <w:b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444989A0" wp14:editId="4D48AFC4">
            <wp:simplePos x="0" y="0"/>
            <wp:positionH relativeFrom="page">
              <wp:posOffset>148856</wp:posOffset>
            </wp:positionH>
            <wp:positionV relativeFrom="paragraph">
              <wp:posOffset>200557</wp:posOffset>
            </wp:positionV>
            <wp:extent cx="7251951" cy="2147186"/>
            <wp:effectExtent l="0" t="0" r="6350" b="5715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duct Backlo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951" cy="214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8A06B" w14:textId="76553AE6" w:rsidR="00453D78" w:rsidRDefault="00453D78" w:rsidP="00453D78"/>
    <w:p w14:paraId="30E31491" w14:textId="468424C4" w:rsidR="00453D78" w:rsidRDefault="00453D78" w:rsidP="00453D78"/>
    <w:p w14:paraId="56834A0B" w14:textId="51D0357B" w:rsidR="00453D78" w:rsidRDefault="00453D78" w:rsidP="00453D78"/>
    <w:p w14:paraId="3BA08E65" w14:textId="1CFDF459" w:rsidR="00453D78" w:rsidRDefault="00453D78" w:rsidP="00453D78"/>
    <w:p w14:paraId="5593BD18" w14:textId="1DCE10FF" w:rsidR="00453D78" w:rsidRDefault="00453D78" w:rsidP="00453D78"/>
    <w:p w14:paraId="031B36C0" w14:textId="754E38AB" w:rsidR="00453D78" w:rsidRDefault="00453D78" w:rsidP="00453D78"/>
    <w:p w14:paraId="41003141" w14:textId="26DD7496" w:rsidR="00453D78" w:rsidRDefault="00453D78" w:rsidP="00453D78"/>
    <w:p w14:paraId="52D4357B" w14:textId="421CFD2E" w:rsidR="00453D78" w:rsidRDefault="00453D78" w:rsidP="00453D78"/>
    <w:p w14:paraId="2055886E" w14:textId="17CE4B91" w:rsidR="00453D78" w:rsidRDefault="00453D78" w:rsidP="00453D78">
      <w:pPr>
        <w:rPr>
          <w:b/>
        </w:rPr>
      </w:pPr>
    </w:p>
    <w:p w14:paraId="75F555EF" w14:textId="03EE3696" w:rsidR="0041786C" w:rsidRDefault="0041786C" w:rsidP="00453D78">
      <w:pPr>
        <w:rPr>
          <w:b/>
        </w:rPr>
      </w:pPr>
    </w:p>
    <w:p w14:paraId="18C97B84" w14:textId="5C4C7143" w:rsidR="00453D78" w:rsidRDefault="005C0520" w:rsidP="00453D78">
      <w:pPr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2483D1E3" wp14:editId="6CBA0C51">
            <wp:simplePos x="0" y="0"/>
            <wp:positionH relativeFrom="page">
              <wp:align>left</wp:align>
            </wp:positionH>
            <wp:positionV relativeFrom="paragraph">
              <wp:posOffset>638175</wp:posOffset>
            </wp:positionV>
            <wp:extent cx="7562294" cy="3019425"/>
            <wp:effectExtent l="0" t="0" r="635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rint Backlo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29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D78" w:rsidRPr="00453D78">
        <w:rPr>
          <w:b/>
        </w:rPr>
        <w:t>Sprint Backlog</w:t>
      </w:r>
    </w:p>
    <w:p w14:paraId="04C722AF" w14:textId="69FE4FE8" w:rsidR="00453D78" w:rsidRPr="00453D78" w:rsidRDefault="00453D78" w:rsidP="00453D78">
      <w:pPr>
        <w:rPr>
          <w:b/>
          <w:noProof/>
          <w:lang w:eastAsia="pt-BR"/>
        </w:rPr>
        <w:sectPr w:rsidR="00453D78" w:rsidRPr="00453D78" w:rsidSect="008B07EE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9221EF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8" w:name="_Toc532200571"/>
      <w:r>
        <w:rPr>
          <w:color w:val="000000"/>
        </w:rPr>
        <w:lastRenderedPageBreak/>
        <w:t>desenvolvimento do projeto</w:t>
      </w:r>
      <w:bookmarkEnd w:id="18"/>
    </w:p>
    <w:p w14:paraId="2A3E6FFE" w14:textId="3B393EF3" w:rsidR="00A66A93" w:rsidRDefault="00A66A93" w:rsidP="00A66A93"/>
    <w:p w14:paraId="385B2FED" w14:textId="0A833F34" w:rsidR="00A66A93" w:rsidRPr="00192CAB" w:rsidRDefault="00A66A93" w:rsidP="00A66A93">
      <w:pPr>
        <w:pStyle w:val="Ttulo2"/>
        <w:rPr>
          <w:b/>
        </w:rPr>
      </w:pPr>
      <w:bookmarkStart w:id="19" w:name="_Toc532200572"/>
      <w:r w:rsidRPr="00192CAB">
        <w:rPr>
          <w:b/>
        </w:rPr>
        <w:t>Solução Técnica – Aquisição de dados via Arduino</w:t>
      </w:r>
      <w:bookmarkEnd w:id="19"/>
      <w:r w:rsidRPr="00192CAB">
        <w:rPr>
          <w:b/>
        </w:rPr>
        <w:t xml:space="preserve"> </w:t>
      </w:r>
    </w:p>
    <w:p w14:paraId="5416E075" w14:textId="2D1454FE" w:rsidR="00906A7E" w:rsidRDefault="00A66A93" w:rsidP="00A66A93">
      <w:r w:rsidRPr="004B1208">
        <w:tab/>
      </w:r>
      <w:r w:rsidR="00D95CAE">
        <w:t xml:space="preserve">O Arduino </w:t>
      </w:r>
      <w:r w:rsidR="0084243A">
        <w:t>está</w:t>
      </w:r>
      <w:r w:rsidR="00D95CAE">
        <w:t xml:space="preserve"> conectado ao computador </w:t>
      </w:r>
      <w:r w:rsidR="00906A7E">
        <w:t xml:space="preserve">via USB </w:t>
      </w:r>
      <w:r w:rsidR="00D95CAE">
        <w:t>com o servidor local node e ao</w:t>
      </w:r>
      <w:r w:rsidR="002833EE">
        <w:t xml:space="preserve"> sensor DHT</w:t>
      </w:r>
      <w:r w:rsidR="00D95CAE">
        <w:t>11 para que o mesmo possa capturar a temperatura e umidade do ambiente</w:t>
      </w:r>
      <w:r w:rsidR="002833EE">
        <w:t>,</w:t>
      </w:r>
      <w:r w:rsidR="00D95CAE">
        <w:t xml:space="preserve"> </w:t>
      </w:r>
      <w:r w:rsidR="002833EE">
        <w:t>enviando os dados para o servidor node local, que transmitirá as informações a</w:t>
      </w:r>
      <w:r w:rsidR="00D95CAE">
        <w:t>o banco</w:t>
      </w:r>
      <w:r w:rsidR="002833EE">
        <w:t xml:space="preserve"> de dados</w:t>
      </w:r>
      <w:r w:rsidR="00D95CAE">
        <w:t xml:space="preserve"> que está na Microsoft </w:t>
      </w:r>
      <w:proofErr w:type="spellStart"/>
      <w:r w:rsidR="00D95CAE">
        <w:t>azure</w:t>
      </w:r>
      <w:proofErr w:type="spellEnd"/>
      <w:r w:rsidR="0084243A">
        <w:t>.</w:t>
      </w:r>
    </w:p>
    <w:p w14:paraId="7AC3A7FC" w14:textId="309EE269" w:rsidR="00C61E0B" w:rsidRDefault="00C61E0B" w:rsidP="00A66A93"/>
    <w:p w14:paraId="1D4A69F9" w14:textId="1CBD1ADE" w:rsidR="00A66A93" w:rsidRDefault="0084243A" w:rsidP="00A66A93">
      <w:r w:rsidRPr="00C61E0B">
        <w:rPr>
          <w:b/>
        </w:rPr>
        <w:t>D</w:t>
      </w:r>
      <w:r w:rsidR="00A66A93" w:rsidRPr="00C61E0B">
        <w:rPr>
          <w:b/>
        </w:rPr>
        <w:t>etalhamento dos componentes utilizados, diagramas de arquitetura</w:t>
      </w:r>
      <w:r w:rsidR="007D64DC" w:rsidRPr="00C61E0B">
        <w:rPr>
          <w:b/>
        </w:rPr>
        <w:t>, etc</w:t>
      </w:r>
      <w:r w:rsidR="007D64DC">
        <w:t>.</w:t>
      </w:r>
    </w:p>
    <w:p w14:paraId="525F05B8" w14:textId="79EDB569" w:rsidR="00C61E0B" w:rsidRDefault="00C61E0B" w:rsidP="00A66A93"/>
    <w:p w14:paraId="6E0988A0" w14:textId="2F5566DF" w:rsidR="00906A7E" w:rsidRDefault="00153099" w:rsidP="00A66A93"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 wp14:anchorId="1CA66540" wp14:editId="595C871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1393825" cy="973003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duino-Uno-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973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BAA85" w14:textId="77380F26" w:rsidR="00EA65C1" w:rsidRDefault="00EA65C1" w:rsidP="00A66A93"/>
    <w:p w14:paraId="3BFF7918" w14:textId="77777777" w:rsidR="006F22B6" w:rsidRDefault="006F22B6" w:rsidP="00A66A93"/>
    <w:p w14:paraId="6BF88D0E" w14:textId="7AE82C98" w:rsidR="00906A7E" w:rsidRDefault="00EA65C1" w:rsidP="006F22B6">
      <w:r>
        <w:t xml:space="preserve">                                    </w:t>
      </w:r>
      <w:r w:rsidR="00153099">
        <w:t xml:space="preserve"> </w:t>
      </w:r>
      <w:r w:rsidR="006F22B6" w:rsidRPr="004F0CBB">
        <w:rPr>
          <w:b/>
        </w:rPr>
        <w:t>Arduino u</w:t>
      </w:r>
      <w:r w:rsidRPr="004F0CBB">
        <w:rPr>
          <w:b/>
        </w:rPr>
        <w:t>no</w:t>
      </w:r>
      <w:r>
        <w:rPr>
          <w:rFonts w:cs="Arial"/>
          <w:color w:val="222222"/>
          <w:shd w:val="clear" w:color="auto" w:fill="FFFFFF"/>
        </w:rPr>
        <w:t> é uma plataforma de prototipagem eletrônica open-</w:t>
      </w:r>
      <w:proofErr w:type="spellStart"/>
      <w:r>
        <w:rPr>
          <w:rFonts w:cs="Arial"/>
          <w:color w:val="222222"/>
          <w:shd w:val="clear" w:color="auto" w:fill="FFFFFF"/>
        </w:rPr>
        <w:t>source</w:t>
      </w:r>
      <w:proofErr w:type="spellEnd"/>
      <w:r>
        <w:rPr>
          <w:rFonts w:cs="Arial"/>
          <w:color w:val="222222"/>
          <w:shd w:val="clear" w:color="auto" w:fill="FFFFFF"/>
        </w:rPr>
        <w:t xml:space="preserve"> que se baseia em hardware e software flexíveis e fáceis de usar.</w:t>
      </w:r>
    </w:p>
    <w:p w14:paraId="54D9A8AF" w14:textId="16615B28" w:rsidR="00C61E0B" w:rsidRDefault="00C61E0B" w:rsidP="006F22B6"/>
    <w:p w14:paraId="11F4C16C" w14:textId="76B1F7C4" w:rsidR="00C61E0B" w:rsidRDefault="00C61E0B" w:rsidP="006F22B6"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1D0DAC1F" wp14:editId="0C65497B">
            <wp:simplePos x="0" y="0"/>
            <wp:positionH relativeFrom="margin">
              <wp:posOffset>3331210</wp:posOffset>
            </wp:positionH>
            <wp:positionV relativeFrom="paragraph">
              <wp:posOffset>146685</wp:posOffset>
            </wp:positionV>
            <wp:extent cx="2451161" cy="790575"/>
            <wp:effectExtent l="0" t="0" r="6350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otoboar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61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FCE2A" w14:textId="131AAC07" w:rsidR="00C61E0B" w:rsidRDefault="00C61E0B" w:rsidP="006F22B6"/>
    <w:p w14:paraId="614B5437" w14:textId="7D98AD6D" w:rsidR="006F22B6" w:rsidRDefault="00C61E0B" w:rsidP="006F22B6">
      <w:r>
        <w:t xml:space="preserve">                                        </w:t>
      </w:r>
    </w:p>
    <w:p w14:paraId="430810A1" w14:textId="7D2D1C21" w:rsidR="00EA65C1" w:rsidRDefault="00C61E0B" w:rsidP="00D95837">
      <w:r>
        <w:t xml:space="preserve">                                                                                                                       </w:t>
      </w:r>
      <w:r w:rsidR="00EA65C1" w:rsidRPr="004F0CBB">
        <w:rPr>
          <w:b/>
        </w:rPr>
        <w:t>Protoboard</w:t>
      </w:r>
      <w:r w:rsidR="00EA65C1">
        <w:t xml:space="preserve"> (</w:t>
      </w:r>
      <w:proofErr w:type="spellStart"/>
      <w:r w:rsidR="00EA65C1">
        <w:t>b</w:t>
      </w:r>
      <w:r w:rsidR="00EA65C1">
        <w:rPr>
          <w:rFonts w:cs="Arial"/>
          <w:color w:val="222222"/>
          <w:shd w:val="clear" w:color="auto" w:fill="FFFFFF"/>
        </w:rPr>
        <w:t>readboard</w:t>
      </w:r>
      <w:proofErr w:type="spellEnd"/>
      <w:r w:rsidR="00EA65C1">
        <w:rPr>
          <w:rFonts w:cs="Arial"/>
          <w:color w:val="222222"/>
          <w:shd w:val="clear" w:color="auto" w:fill="FFFFFF"/>
        </w:rPr>
        <w:t xml:space="preserve"> em inglês) é uma placa com furos (ou orifícios) e conexões condutoras para montagem de circuitos elétricos experimentais.</w:t>
      </w:r>
      <w:r w:rsidR="00EA65C1">
        <w:t xml:space="preserve">                 </w:t>
      </w:r>
    </w:p>
    <w:p w14:paraId="13D75D11" w14:textId="6A10009C" w:rsidR="00C61E0B" w:rsidRDefault="006F22B6" w:rsidP="006F22B6"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7FE49830" wp14:editId="6D842868">
            <wp:simplePos x="0" y="0"/>
            <wp:positionH relativeFrom="margin">
              <wp:align>left</wp:align>
            </wp:positionH>
            <wp:positionV relativeFrom="paragraph">
              <wp:posOffset>131445</wp:posOffset>
            </wp:positionV>
            <wp:extent cx="1590675" cy="1590675"/>
            <wp:effectExtent l="0" t="0" r="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H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9BA55" w14:textId="5206CDBF" w:rsidR="00C61E0B" w:rsidRDefault="00C61E0B" w:rsidP="006F22B6"/>
    <w:p w14:paraId="4DCF978F" w14:textId="18887AA1" w:rsidR="006F22B6" w:rsidRDefault="006F22B6" w:rsidP="006F22B6"/>
    <w:p w14:paraId="7C9D885E" w14:textId="2549B320" w:rsidR="00EA65C1" w:rsidRDefault="00906A7E" w:rsidP="006F22B6">
      <w:r>
        <w:t xml:space="preserve">                             </w:t>
      </w:r>
    </w:p>
    <w:p w14:paraId="15B71E80" w14:textId="0FC381AB" w:rsidR="00EA65C1" w:rsidRDefault="00EA65C1" w:rsidP="006F22B6"/>
    <w:p w14:paraId="43F13B2E" w14:textId="04A784A8" w:rsidR="006F22B6" w:rsidRDefault="00C61E0B" w:rsidP="00D95837">
      <w:pPr>
        <w:rPr>
          <w:rFonts w:cs="Arial"/>
          <w:color w:val="333333"/>
          <w:shd w:val="clear" w:color="auto" w:fill="FFFFFF"/>
        </w:rPr>
      </w:pPr>
      <w:r>
        <w:t xml:space="preserve">                               </w:t>
      </w:r>
      <w:r w:rsidRPr="004F0CBB">
        <w:rPr>
          <w:rFonts w:cs="Arial"/>
          <w:b/>
          <w:color w:val="333333"/>
          <w:shd w:val="clear" w:color="auto" w:fill="FFFFFF"/>
        </w:rPr>
        <w:t>DHT11</w:t>
      </w:r>
      <w:r w:rsidRPr="00C61E0B">
        <w:rPr>
          <w:rFonts w:cs="Arial"/>
          <w:color w:val="333333"/>
          <w:shd w:val="clear" w:color="auto" w:fill="FFFFFF"/>
        </w:rPr>
        <w:t xml:space="preserve"> é um sensor de temperatura e umidade com um sinal digital em sua saída</w:t>
      </w:r>
      <w:r w:rsidR="006F22B6">
        <w:rPr>
          <w:rFonts w:cs="Arial"/>
          <w:color w:val="333333"/>
          <w:shd w:val="clear" w:color="auto" w:fill="FFFFFF"/>
        </w:rPr>
        <w:t>. E</w:t>
      </w:r>
      <w:r w:rsidRPr="009377D1">
        <w:rPr>
          <w:rFonts w:cs="Arial"/>
          <w:color w:val="333333"/>
          <w:shd w:val="clear" w:color="auto" w:fill="FFFFFF"/>
        </w:rPr>
        <w:t>ste sensor inclui um elemento resistivo do tipo NTC que faz a medição da temperatura e umidade.</w:t>
      </w:r>
    </w:p>
    <w:p w14:paraId="74048B0D" w14:textId="2447B235" w:rsidR="00153099" w:rsidRDefault="00D95837" w:rsidP="006F22B6">
      <w:pPr>
        <w:rPr>
          <w:rFonts w:cs="Arial"/>
          <w:shd w:val="clear" w:color="auto" w:fill="FFFFFF"/>
        </w:rPr>
      </w:pPr>
      <w:r>
        <w:rPr>
          <w:rFonts w:cs="Arial"/>
          <w:noProof/>
          <w:color w:val="333333"/>
          <w:shd w:val="clear" w:color="auto" w:fill="FFFFFF"/>
          <w:lang w:eastAsia="pt-BR"/>
        </w:rPr>
        <w:lastRenderedPageBreak/>
        <w:drawing>
          <wp:anchor distT="0" distB="0" distL="114300" distR="114300" simplePos="0" relativeHeight="251671552" behindDoc="0" locked="0" layoutInCell="1" allowOverlap="1" wp14:anchorId="183AC2AE" wp14:editId="3BF71F1F">
            <wp:simplePos x="0" y="0"/>
            <wp:positionH relativeFrom="margin">
              <wp:posOffset>3177540</wp:posOffset>
            </wp:positionH>
            <wp:positionV relativeFrom="paragraph">
              <wp:posOffset>-499110</wp:posOffset>
            </wp:positionV>
            <wp:extent cx="1924050" cy="962025"/>
            <wp:effectExtent l="0" t="0" r="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dejs-log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color w:val="333333"/>
          <w:shd w:val="clear" w:color="auto" w:fill="FFFFFF"/>
        </w:rPr>
        <w:t xml:space="preserve">                                            </w:t>
      </w:r>
      <w:r w:rsidR="00153099">
        <w:rPr>
          <w:rFonts w:cs="Arial"/>
          <w:color w:val="333333"/>
          <w:shd w:val="clear" w:color="auto" w:fill="FFFFFF"/>
        </w:rPr>
        <w:t xml:space="preserve">                                                                            </w:t>
      </w:r>
      <w:r w:rsidRPr="004F0CBB">
        <w:rPr>
          <w:rFonts w:cs="Arial"/>
          <w:b/>
          <w:bCs/>
          <w:shd w:val="clear" w:color="auto" w:fill="FFFFFF"/>
        </w:rPr>
        <w:t>Node</w:t>
      </w:r>
      <w:r w:rsidR="00153099" w:rsidRPr="004F0CBB">
        <w:rPr>
          <w:rFonts w:cs="Arial"/>
          <w:b/>
          <w:shd w:val="clear" w:color="auto" w:fill="FFFFFF"/>
        </w:rPr>
        <w:t xml:space="preserve"> </w:t>
      </w:r>
      <w:proofErr w:type="spellStart"/>
      <w:r w:rsidRPr="004F0CBB">
        <w:rPr>
          <w:rFonts w:cs="Arial"/>
          <w:b/>
          <w:bCs/>
          <w:shd w:val="clear" w:color="auto" w:fill="FFFFFF"/>
        </w:rPr>
        <w:t>js</w:t>
      </w:r>
      <w:proofErr w:type="spellEnd"/>
      <w:r w:rsidRPr="00153099">
        <w:rPr>
          <w:rFonts w:cs="Arial"/>
          <w:shd w:val="clear" w:color="auto" w:fill="FFFFFF"/>
        </w:rPr>
        <w:t> é uma plataforma para desenvol</w:t>
      </w:r>
      <w:r w:rsidR="00153099" w:rsidRPr="00153099">
        <w:rPr>
          <w:rFonts w:cs="Arial"/>
          <w:shd w:val="clear" w:color="auto" w:fill="FFFFFF"/>
        </w:rPr>
        <w:t xml:space="preserve">vimento de aplicações, podemos criar uma variedade de aplicações Web utilizando apenas código em </w:t>
      </w:r>
      <w:proofErr w:type="spellStart"/>
      <w:r w:rsidR="00153099" w:rsidRPr="00153099">
        <w:rPr>
          <w:rFonts w:cs="Arial"/>
          <w:shd w:val="clear" w:color="auto" w:fill="FFFFFF"/>
        </w:rPr>
        <w:t>JavaScript</w:t>
      </w:r>
      <w:proofErr w:type="spellEnd"/>
      <w:r w:rsidR="00153099" w:rsidRPr="00153099">
        <w:rPr>
          <w:rFonts w:cs="Arial"/>
          <w:shd w:val="clear" w:color="auto" w:fill="FFFFFF"/>
        </w:rPr>
        <w:t>.</w:t>
      </w:r>
      <w:r w:rsidR="00153099">
        <w:rPr>
          <w:rFonts w:cs="Arial"/>
          <w:shd w:val="clear" w:color="auto" w:fill="FFFFFF"/>
        </w:rPr>
        <w:t xml:space="preserve"> </w:t>
      </w:r>
    </w:p>
    <w:p w14:paraId="1424802C" w14:textId="57E8E5CA" w:rsidR="00153099" w:rsidRDefault="00153099" w:rsidP="006F22B6">
      <w:pPr>
        <w:rPr>
          <w:rFonts w:cs="Arial"/>
          <w:shd w:val="clear" w:color="auto" w:fill="FFFFFF"/>
        </w:rPr>
      </w:pPr>
    </w:p>
    <w:p w14:paraId="20DD10E9" w14:textId="1CC44ECD" w:rsidR="00153099" w:rsidRDefault="004F0CBB" w:rsidP="006F22B6">
      <w:r>
        <w:rPr>
          <w:noProof/>
          <w:lang w:eastAsia="pt-BR"/>
        </w:rPr>
        <w:drawing>
          <wp:anchor distT="0" distB="0" distL="114300" distR="114300" simplePos="0" relativeHeight="251672576" behindDoc="0" locked="0" layoutInCell="1" allowOverlap="1" wp14:anchorId="342CC66A" wp14:editId="331B0D16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2105025" cy="1286623"/>
            <wp:effectExtent l="0" t="0" r="0" b="889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nc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86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837" w:rsidRPr="00153099">
        <w:t xml:space="preserve">                                   </w:t>
      </w:r>
    </w:p>
    <w:p w14:paraId="7163879D" w14:textId="239599A1" w:rsidR="00153099" w:rsidRPr="00153099" w:rsidRDefault="00153099" w:rsidP="006F22B6"/>
    <w:p w14:paraId="285028A1" w14:textId="064E9682" w:rsidR="006F22B6" w:rsidRPr="00153099" w:rsidRDefault="006F22B6" w:rsidP="006F22B6"/>
    <w:p w14:paraId="7A32A4E8" w14:textId="443C730F" w:rsidR="00EA65C1" w:rsidRDefault="00153099" w:rsidP="00B30672">
      <w:r>
        <w:t xml:space="preserve">                                      </w:t>
      </w:r>
    </w:p>
    <w:p w14:paraId="68E97DF0" w14:textId="29207781" w:rsidR="00EA65C1" w:rsidRDefault="00153099" w:rsidP="00B30672">
      <w:r>
        <w:t xml:space="preserve">                                                     </w:t>
      </w:r>
      <w:r w:rsidRPr="004F0CBB">
        <w:rPr>
          <w:b/>
        </w:rPr>
        <w:t xml:space="preserve">Banco de dados </w:t>
      </w:r>
      <w:r w:rsidRPr="00153099">
        <w:t>são conjuntos de informações organizadas e relacionadas, formados por colunas e linhas.</w:t>
      </w:r>
      <w:r>
        <w:t xml:space="preserve">   </w:t>
      </w:r>
    </w:p>
    <w:p w14:paraId="11B11F79" w14:textId="6AB51003" w:rsidR="00153099" w:rsidRDefault="00E52971" w:rsidP="00B30672">
      <w:r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 wp14:anchorId="1665BB16" wp14:editId="35A01BE6">
            <wp:simplePos x="0" y="0"/>
            <wp:positionH relativeFrom="margin">
              <wp:posOffset>2529840</wp:posOffset>
            </wp:positionH>
            <wp:positionV relativeFrom="paragraph">
              <wp:posOffset>227330</wp:posOffset>
            </wp:positionV>
            <wp:extent cx="2348865" cy="1320800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zur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3059" w14:textId="2A1B0C56" w:rsidR="00EA65C1" w:rsidRDefault="00EA65C1" w:rsidP="00B30672"/>
    <w:p w14:paraId="65671226" w14:textId="67F705BA" w:rsidR="00153099" w:rsidRDefault="00153099" w:rsidP="00B30672"/>
    <w:p w14:paraId="2F20D736" w14:textId="1E4C2100" w:rsidR="00BD36B7" w:rsidRDefault="00BD36B7" w:rsidP="00B30672"/>
    <w:p w14:paraId="5AEA4877" w14:textId="702394B4" w:rsidR="00BD36B7" w:rsidRDefault="00BD36B7" w:rsidP="00B30672"/>
    <w:p w14:paraId="2E23F17B" w14:textId="44A02658" w:rsidR="00370E34" w:rsidRDefault="00906A7E" w:rsidP="004F0CBB">
      <w:r>
        <w:t xml:space="preserve">       </w:t>
      </w:r>
      <w:bookmarkStart w:id="20" w:name="_Toc154569928"/>
      <w:r w:rsidR="0071135C">
        <w:t xml:space="preserve">                                                                                   </w:t>
      </w:r>
      <w:r w:rsidR="004F0CBB">
        <w:t xml:space="preserve">                          </w:t>
      </w:r>
      <w:r w:rsidR="0071135C">
        <w:rPr>
          <w:rFonts w:cs="Arial"/>
          <w:color w:val="222222"/>
          <w:shd w:val="clear" w:color="auto" w:fill="FFFFFF"/>
        </w:rPr>
        <w:t>O </w:t>
      </w:r>
      <w:r w:rsidR="0071135C" w:rsidRPr="004F0CBB">
        <w:rPr>
          <w:rFonts w:cs="Arial"/>
          <w:b/>
          <w:bCs/>
          <w:color w:val="222222"/>
          <w:shd w:val="clear" w:color="auto" w:fill="FFFFFF"/>
        </w:rPr>
        <w:t>Microsoft Azure</w:t>
      </w:r>
      <w:r w:rsidR="0071135C" w:rsidRPr="004F0CBB">
        <w:rPr>
          <w:rFonts w:cs="Arial"/>
          <w:bCs/>
          <w:color w:val="222222"/>
          <w:shd w:val="clear" w:color="auto" w:fill="FFFFFF"/>
        </w:rPr>
        <w:t xml:space="preserve"> serve</w:t>
      </w:r>
      <w:r w:rsidR="0071135C">
        <w:rPr>
          <w:rFonts w:cs="Arial"/>
          <w:color w:val="222222"/>
          <w:shd w:val="clear" w:color="auto" w:fill="FFFFFF"/>
        </w:rPr>
        <w:t> para que os desenvolvedores de software enviem suas aplicações e possam rodá-las direto pela plataforma</w:t>
      </w:r>
      <w:r w:rsidR="004F0CBB">
        <w:rPr>
          <w:rFonts w:cs="Arial"/>
          <w:color w:val="222222"/>
          <w:shd w:val="clear" w:color="auto" w:fill="FFFFFF"/>
        </w:rPr>
        <w:t>. O software é especialmente programado para executar aplicativos e outros serviços, funcionando como sistema de nuvem.</w:t>
      </w:r>
    </w:p>
    <w:p w14:paraId="56D00366" w14:textId="4C5FCA88" w:rsidR="00153099" w:rsidRDefault="00153099" w:rsidP="00B30672"/>
    <w:p w14:paraId="0CF2446F" w14:textId="584A152E" w:rsidR="00153099" w:rsidRDefault="00153099" w:rsidP="00B30672"/>
    <w:p w14:paraId="2D5D8C4B" w14:textId="77777777" w:rsidR="00153099" w:rsidRDefault="00153099" w:rsidP="00B30672"/>
    <w:p w14:paraId="33F3CD6E" w14:textId="424ABBD2" w:rsidR="00A66A93" w:rsidRPr="00192CAB" w:rsidRDefault="00A66A93" w:rsidP="00A66A93">
      <w:pPr>
        <w:pStyle w:val="Ttulo2"/>
        <w:rPr>
          <w:b/>
        </w:rPr>
      </w:pPr>
      <w:bookmarkStart w:id="21" w:name="_Toc532200573"/>
      <w:r w:rsidRPr="00192CAB">
        <w:rPr>
          <w:b/>
        </w:rPr>
        <w:t>Solução Técnica - Aplicação</w:t>
      </w:r>
      <w:bookmarkEnd w:id="21"/>
      <w:r w:rsidRPr="00192CAB">
        <w:rPr>
          <w:b/>
        </w:rPr>
        <w:t xml:space="preserve"> </w:t>
      </w:r>
    </w:p>
    <w:p w14:paraId="7C906424" w14:textId="394241BA" w:rsidR="00906A7E" w:rsidRDefault="0084243A" w:rsidP="00A66A93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A66A93" w:rsidRPr="004B1208">
        <w:tab/>
      </w:r>
      <w:r w:rsidR="00D95CAE">
        <w:t xml:space="preserve">A </w:t>
      </w:r>
      <w:r>
        <w:t xml:space="preserve">aplicação estará hospedada na Microsoft </w:t>
      </w:r>
      <w:proofErr w:type="spellStart"/>
      <w:r>
        <w:t>azure</w:t>
      </w:r>
      <w:proofErr w:type="spellEnd"/>
      <w:r>
        <w:t xml:space="preserve"> e vai </w:t>
      </w:r>
      <w:proofErr w:type="spellStart"/>
      <w:r>
        <w:t>nescessitar</w:t>
      </w:r>
      <w:proofErr w:type="spellEnd"/>
      <w:r>
        <w:t xml:space="preserve"> de um login para ser acessada. Após o usuário </w:t>
      </w:r>
      <w:proofErr w:type="spellStart"/>
      <w:r>
        <w:t>logar</w:t>
      </w:r>
      <w:proofErr w:type="spellEnd"/>
      <w:r>
        <w:t xml:space="preserve"> ele terá acesso aos gráficos de temperatura e humidade. O usuário poderá cadastrar novos usuários, residentes e ambientes.</w:t>
      </w:r>
      <w:r w:rsidR="00A66A93" w:rsidRPr="00A66A93">
        <w:t xml:space="preserve"> </w:t>
      </w:r>
      <w:r>
        <w:t xml:space="preserve">A aplicação só será acessada pela internet na </w:t>
      </w:r>
      <w:proofErr w:type="spellStart"/>
      <w:r>
        <w:t>azure</w:t>
      </w:r>
      <w:proofErr w:type="spellEnd"/>
      <w:r>
        <w:t>.</w:t>
      </w:r>
    </w:p>
    <w:p w14:paraId="29C40F78" w14:textId="43BCA784" w:rsidR="0084243A" w:rsidRDefault="0084243A" w:rsidP="00A66A93">
      <w:r>
        <w:t xml:space="preserve"> </w:t>
      </w:r>
    </w:p>
    <w:p w14:paraId="3A014152" w14:textId="558CD971" w:rsidR="00A66A93" w:rsidRDefault="00E52971" w:rsidP="00B30672">
      <w:r w:rsidRPr="00A66A93">
        <w:t>Detalhamento</w:t>
      </w:r>
      <w:r w:rsidR="00A66A93" w:rsidRPr="00A66A93">
        <w:t xml:space="preserve"> dos componentes utilizados, camadas (rede local/nuvem), diagramas de arquitetura</w:t>
      </w:r>
    </w:p>
    <w:p w14:paraId="29229C6D" w14:textId="12F366A6" w:rsidR="003941D5" w:rsidRDefault="003941D5" w:rsidP="00B30672">
      <w:pPr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lastRenderedPageBreak/>
        <w:t xml:space="preserve">                                                           O </w:t>
      </w:r>
      <w:r w:rsidRPr="004F0CBB">
        <w:rPr>
          <w:rFonts w:cs="Arial"/>
          <w:b/>
          <w:bCs/>
          <w:color w:val="222222"/>
          <w:shd w:val="clear" w:color="auto" w:fill="FFFFFF"/>
        </w:rPr>
        <w:t>Microsoft Azure</w:t>
      </w:r>
      <w:r w:rsidRPr="004F0CBB">
        <w:rPr>
          <w:rFonts w:cs="Arial"/>
          <w:bCs/>
          <w:color w:val="222222"/>
          <w:shd w:val="clear" w:color="auto" w:fill="FFFFFF"/>
        </w:rPr>
        <w:t xml:space="preserve"> serve</w:t>
      </w:r>
      <w:r>
        <w:rPr>
          <w:rFonts w:cs="Arial"/>
          <w:color w:val="222222"/>
          <w:shd w:val="clear" w:color="auto" w:fill="FFFFFF"/>
        </w:rPr>
        <w:t> para que os desenvolvedores de software enviem suas aplicações e possam rodá-las direto pela plataforma. O software é especialmente programado para executar aplicativos e outros serviços, funcionando como sistema de nuvem</w:t>
      </w:r>
      <w:r w:rsidR="00E52971"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 wp14:anchorId="0081B154" wp14:editId="48010413">
            <wp:simplePos x="0" y="0"/>
            <wp:positionH relativeFrom="margin">
              <wp:posOffset>0</wp:posOffset>
            </wp:positionH>
            <wp:positionV relativeFrom="paragraph">
              <wp:posOffset>-1003935</wp:posOffset>
            </wp:positionV>
            <wp:extent cx="2348865" cy="1320800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zur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999">
        <w:rPr>
          <w:rFonts w:cs="Arial"/>
          <w:color w:val="222222"/>
          <w:shd w:val="clear" w:color="auto" w:fill="FFFFFF"/>
        </w:rPr>
        <w:t>.</w:t>
      </w:r>
    </w:p>
    <w:p w14:paraId="0E03A14B" w14:textId="26C5C2AF" w:rsidR="003941D5" w:rsidRDefault="003941D5" w:rsidP="00B30672">
      <w:pPr>
        <w:rPr>
          <w:rFonts w:cs="Arial"/>
          <w:color w:val="222222"/>
          <w:shd w:val="clear" w:color="auto" w:fill="FFFFFF"/>
        </w:rPr>
      </w:pPr>
      <w:r>
        <w:rPr>
          <w:noProof/>
          <w:lang w:eastAsia="pt-BR"/>
        </w:rPr>
        <w:drawing>
          <wp:anchor distT="0" distB="0" distL="114300" distR="114300" simplePos="0" relativeHeight="251676672" behindDoc="1" locked="0" layoutInCell="1" allowOverlap="1" wp14:anchorId="479E3E87" wp14:editId="403063D2">
            <wp:simplePos x="0" y="0"/>
            <wp:positionH relativeFrom="column">
              <wp:posOffset>43815</wp:posOffset>
            </wp:positionH>
            <wp:positionV relativeFrom="paragraph">
              <wp:posOffset>259080</wp:posOffset>
            </wp:positionV>
            <wp:extent cx="1866900" cy="1866900"/>
            <wp:effectExtent l="0" t="0" r="0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ign-moderno-interface-do-formulario-de-login-com-nome-de-utilizador-e-palavra-passe_1017-671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AECF2" w14:textId="6AFE2309" w:rsidR="003941D5" w:rsidRDefault="003941D5" w:rsidP="00B30672">
      <w:r>
        <w:rPr>
          <w:rFonts w:cs="Arial"/>
          <w:color w:val="222222"/>
          <w:shd w:val="clear" w:color="auto" w:fill="FFFFFF"/>
        </w:rPr>
        <w:t xml:space="preserve"> </w:t>
      </w:r>
    </w:p>
    <w:p w14:paraId="7A42D132" w14:textId="5FAF3EEF" w:rsidR="00E52971" w:rsidRDefault="003941D5" w:rsidP="00B30672">
      <w:r>
        <w:t xml:space="preserve">                                              </w:t>
      </w:r>
    </w:p>
    <w:p w14:paraId="0C211F45" w14:textId="27918E48" w:rsidR="00E52971" w:rsidRDefault="00E52971" w:rsidP="00B30672"/>
    <w:p w14:paraId="160C1BF4" w14:textId="4A1EB77A" w:rsidR="00E52971" w:rsidRDefault="00E52971" w:rsidP="00B30672"/>
    <w:p w14:paraId="1771A81A" w14:textId="27E80879" w:rsidR="00E52971" w:rsidRDefault="00E52971" w:rsidP="00B30672"/>
    <w:p w14:paraId="0B99D45D" w14:textId="56B64BCD" w:rsidR="00E52971" w:rsidRDefault="00E52971" w:rsidP="00B30672"/>
    <w:p w14:paraId="09361322" w14:textId="173C0029" w:rsidR="003941D5" w:rsidRDefault="003941D5" w:rsidP="00B3067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    A tela de Login é utilizada para que o usuário, através de um cadastro possa ter acesso as suas informações, como seu gráfico, de uma forma mais segura.</w:t>
      </w:r>
    </w:p>
    <w:p w14:paraId="73DEE39B" w14:textId="650D3CFE" w:rsidR="003941D5" w:rsidRDefault="003941D5" w:rsidP="00B30672"/>
    <w:p w14:paraId="47E9D090" w14:textId="68BBEF9B" w:rsidR="003941D5" w:rsidRDefault="003941D5" w:rsidP="00B30672"/>
    <w:p w14:paraId="0CE3F803" w14:textId="4B6CDCE9" w:rsidR="003941D5" w:rsidRDefault="003941D5" w:rsidP="00B30672">
      <w:r>
        <w:rPr>
          <w:noProof/>
          <w:lang w:eastAsia="pt-BR"/>
        </w:rPr>
        <w:drawing>
          <wp:anchor distT="0" distB="0" distL="114300" distR="114300" simplePos="0" relativeHeight="251677696" behindDoc="1" locked="0" layoutInCell="1" allowOverlap="1" wp14:anchorId="6E6F8FA8" wp14:editId="655974B7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2627371" cy="1797050"/>
            <wp:effectExtent l="0" t="0" r="1905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TC-Isolamento---Grafico-SP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371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182">
        <w:rPr>
          <w:noProof/>
          <w:lang w:eastAsia="pt-BR"/>
        </w:rPr>
        <w:t xml:space="preserve">     </w:t>
      </w:r>
    </w:p>
    <w:p w14:paraId="4A68E7B3" w14:textId="332A8B91" w:rsidR="003941D5" w:rsidRDefault="003941D5" w:rsidP="00B30672">
      <w:r>
        <w:t xml:space="preserve">  </w:t>
      </w:r>
    </w:p>
    <w:p w14:paraId="63C4A419" w14:textId="16214711" w:rsidR="003941D5" w:rsidRDefault="00C45EAE" w:rsidP="00B30672">
      <w:r>
        <w:t xml:space="preserve">                                                 </w:t>
      </w:r>
    </w:p>
    <w:p w14:paraId="66238D42" w14:textId="7E5ED3F8" w:rsidR="003941D5" w:rsidRDefault="003941D5" w:rsidP="00B30672"/>
    <w:p w14:paraId="16F6C1CA" w14:textId="623A29C6" w:rsidR="003941D5" w:rsidRDefault="00C45EAE" w:rsidP="00B3067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CB70EAE" w14:textId="1D18ECE7" w:rsidR="003941D5" w:rsidRDefault="003941D5" w:rsidP="00B30672"/>
    <w:p w14:paraId="1DE0B3AC" w14:textId="4A21E246" w:rsidR="003941D5" w:rsidRPr="00390182" w:rsidRDefault="00390182" w:rsidP="00B30672">
      <w:pPr>
        <w:rPr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</w:t>
      </w:r>
      <w:r w:rsidR="00C45EAE">
        <w:t xml:space="preserve">O gráfico mostra a temperatura e a umidade do ambiente que o usuário instalou o Arduino Uno.  </w:t>
      </w:r>
      <w:r>
        <w:t xml:space="preserve"> </w:t>
      </w:r>
    </w:p>
    <w:p w14:paraId="2E441885" w14:textId="2BA133FB" w:rsidR="003941D5" w:rsidRDefault="003941D5" w:rsidP="00B30672"/>
    <w:p w14:paraId="6253E1C6" w14:textId="73799B9B" w:rsidR="003941D5" w:rsidRDefault="003941D5" w:rsidP="00B30672"/>
    <w:p w14:paraId="1B5378F4" w14:textId="5B29F3B3" w:rsidR="003941D5" w:rsidRDefault="003941D5" w:rsidP="00B30672"/>
    <w:p w14:paraId="7376F1C4" w14:textId="77777777" w:rsidR="003941D5" w:rsidRDefault="003941D5" w:rsidP="00B30672"/>
    <w:p w14:paraId="10EE23C1" w14:textId="77777777" w:rsidR="006F0C2F" w:rsidRDefault="006F0C2F">
      <w:pPr>
        <w:tabs>
          <w:tab w:val="clear" w:pos="851"/>
        </w:tabs>
        <w:spacing w:line="240" w:lineRule="auto"/>
        <w:jc w:val="left"/>
        <w:rPr>
          <w:rFonts w:cs="Arial"/>
          <w:b/>
          <w:bCs/>
          <w:iCs/>
          <w:caps/>
        </w:rPr>
      </w:pPr>
      <w:r>
        <w:rPr>
          <w:b/>
        </w:rPr>
        <w:br w:type="page"/>
      </w:r>
    </w:p>
    <w:p w14:paraId="5D33AF3E" w14:textId="1FA4D0E2" w:rsidR="00A66A93" w:rsidRPr="00192CAB" w:rsidRDefault="00A66A93" w:rsidP="00A66A93">
      <w:pPr>
        <w:pStyle w:val="Ttulo2"/>
        <w:rPr>
          <w:b/>
        </w:rPr>
      </w:pPr>
      <w:bookmarkStart w:id="22" w:name="_Toc532200574"/>
      <w:r w:rsidRPr="00192CAB">
        <w:rPr>
          <w:b/>
        </w:rPr>
        <w:lastRenderedPageBreak/>
        <w:t>Banco de Dados</w:t>
      </w:r>
      <w:bookmarkEnd w:id="22"/>
      <w:r w:rsidRPr="00192CAB">
        <w:rPr>
          <w:b/>
        </w:rPr>
        <w:t xml:space="preserve"> </w:t>
      </w:r>
    </w:p>
    <w:p w14:paraId="22D6D02A" w14:textId="5B3D127E" w:rsidR="00A66A93" w:rsidRDefault="00596AD0" w:rsidP="00A66A93"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45293530" wp14:editId="70EBA2AB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120532" cy="4191000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delo Conceitua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532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6A93" w:rsidRPr="004B1208">
        <w:tab/>
      </w:r>
      <w:r w:rsidR="00A66A93" w:rsidRPr="00A66A93">
        <w:t>Modelo Conceitual, Lógico e Físico do Banco de Dados</w:t>
      </w:r>
    </w:p>
    <w:p w14:paraId="4D45B75B" w14:textId="5F1915BE" w:rsidR="005164A8" w:rsidRDefault="00596AD0" w:rsidP="00596AD0">
      <w:pPr>
        <w:tabs>
          <w:tab w:val="clear" w:pos="851"/>
        </w:tabs>
        <w:spacing w:line="240" w:lineRule="auto"/>
        <w:jc w:val="left"/>
      </w:pPr>
      <w:r>
        <w:rPr>
          <w:rFonts w:cs="Arial"/>
          <w:b/>
          <w:bCs/>
          <w:noProof/>
          <w:color w:val="000000"/>
          <w:lang w:eastAsia="pt-BR"/>
        </w:rPr>
        <w:drawing>
          <wp:anchor distT="0" distB="0" distL="114300" distR="114300" simplePos="0" relativeHeight="251664384" behindDoc="0" locked="0" layoutInCell="1" allowOverlap="1" wp14:anchorId="00AE365D" wp14:editId="171F8282">
            <wp:simplePos x="0" y="0"/>
            <wp:positionH relativeFrom="margin">
              <wp:align>center</wp:align>
            </wp:positionH>
            <wp:positionV relativeFrom="paragraph">
              <wp:posOffset>4599415</wp:posOffset>
            </wp:positionV>
            <wp:extent cx="6333391" cy="4160127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delo Logic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391" cy="4160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3EE">
        <w:br w:type="page"/>
      </w:r>
    </w:p>
    <w:p w14:paraId="04F22B89" w14:textId="05923052" w:rsidR="00E04392" w:rsidRPr="00192CAB" w:rsidRDefault="00E04392" w:rsidP="00E04392">
      <w:pPr>
        <w:pStyle w:val="Ttulo2"/>
        <w:rPr>
          <w:b/>
        </w:rPr>
      </w:pPr>
      <w:bookmarkStart w:id="23" w:name="_Toc532200575"/>
      <w:r w:rsidRPr="00192CAB">
        <w:rPr>
          <w:b/>
        </w:rPr>
        <w:lastRenderedPageBreak/>
        <w:t>Protótipo das telas, lógica e usabilidade</w:t>
      </w:r>
      <w:bookmarkEnd w:id="23"/>
      <w:r w:rsidRPr="00192CAB">
        <w:rPr>
          <w:b/>
        </w:rPr>
        <w:t xml:space="preserve"> </w:t>
      </w:r>
    </w:p>
    <w:p w14:paraId="092815EF" w14:textId="096BDFA5" w:rsidR="00197F5D" w:rsidRDefault="00E04392" w:rsidP="00596AD0">
      <w:r w:rsidRPr="004B1208">
        <w:tab/>
      </w:r>
      <w:r w:rsidR="00EE00D1">
        <w:t xml:space="preserve">Index: </w:t>
      </w:r>
      <w:r w:rsidR="00EE00D1">
        <w:rPr>
          <w:noProof/>
        </w:rPr>
        <w:drawing>
          <wp:inline distT="0" distB="0" distL="0" distR="0" wp14:anchorId="23E7BF0C" wp14:editId="2964570A">
            <wp:extent cx="5760720" cy="2688336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7B96" w14:textId="1DB5A054" w:rsidR="00EE00D1" w:rsidRDefault="00EE00D1" w:rsidP="00596AD0">
      <w:r>
        <w:t>Para efetuar cadastro, basta clicar em “Cadastrar”:</w:t>
      </w:r>
    </w:p>
    <w:p w14:paraId="5BD4857D" w14:textId="6E9E338C" w:rsidR="00EE00D1" w:rsidRDefault="00EE00D1" w:rsidP="00596AD0">
      <w:r>
        <w:rPr>
          <w:noProof/>
        </w:rPr>
        <w:drawing>
          <wp:inline distT="0" distB="0" distL="0" distR="0" wp14:anchorId="1EB8E07E" wp14:editId="1E6D9FF5">
            <wp:extent cx="5760720" cy="2684116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6EE1" w14:textId="7F73DF7F" w:rsidR="00EE00D1" w:rsidRDefault="00EE00D1" w:rsidP="00596AD0"/>
    <w:p w14:paraId="1B520D24" w14:textId="481A367D" w:rsidR="00EE00D1" w:rsidRDefault="00EE00D1" w:rsidP="00596AD0">
      <w:r>
        <w:t>Para efetuar login, basta clicar em “Login”, na página inicial:</w:t>
      </w:r>
    </w:p>
    <w:p w14:paraId="30A93A12" w14:textId="0AEFB3A6" w:rsidR="00EE00D1" w:rsidRPr="00596AD0" w:rsidRDefault="00EE00D1" w:rsidP="00596AD0">
      <w:r>
        <w:rPr>
          <w:noProof/>
        </w:rPr>
        <w:lastRenderedPageBreak/>
        <w:drawing>
          <wp:inline distT="0" distB="0" distL="0" distR="0" wp14:anchorId="51427487" wp14:editId="247FD908">
            <wp:extent cx="5760720" cy="268833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4A60" w14:textId="17616E89" w:rsidR="00197F5D" w:rsidRPr="00EE00D1" w:rsidRDefault="00EE00D1" w:rsidP="00EE00D1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 xml:space="preserve">Para pedir suporte, basta clicar na caixa de </w:t>
      </w:r>
      <w:r w:rsidR="00942E5C">
        <w:rPr>
          <w:rFonts w:cs="Arial"/>
          <w:bCs/>
          <w:color w:val="000000"/>
        </w:rPr>
        <w:t>“Atendimento” no canto inferior direito.</w:t>
      </w:r>
    </w:p>
    <w:p w14:paraId="19C9FC31" w14:textId="0DD4626D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64B6D467" w14:textId="72E87A87" w:rsidR="00197F5D" w:rsidRDefault="00942E5C" w:rsidP="00E04392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 xml:space="preserve">A página de quando o login é efetuado: </w:t>
      </w:r>
    </w:p>
    <w:p w14:paraId="5BB17F15" w14:textId="72457D67" w:rsidR="00942E5C" w:rsidRDefault="00942E5C" w:rsidP="00E04392">
      <w:pPr>
        <w:spacing w:line="240" w:lineRule="auto"/>
        <w:jc w:val="left"/>
        <w:rPr>
          <w:rFonts w:cs="Arial"/>
          <w:bCs/>
          <w:color w:val="000000"/>
        </w:rPr>
      </w:pPr>
      <w:r>
        <w:rPr>
          <w:noProof/>
        </w:rPr>
        <w:drawing>
          <wp:inline distT="0" distB="0" distL="0" distR="0" wp14:anchorId="3EBFE978" wp14:editId="333779B9">
            <wp:extent cx="5760720" cy="2701290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865" w14:textId="596D2D68" w:rsidR="00942E5C" w:rsidRPr="00942E5C" w:rsidRDefault="00942E5C" w:rsidP="00E04392">
      <w:pPr>
        <w:spacing w:line="240" w:lineRule="auto"/>
        <w:jc w:val="left"/>
        <w:rPr>
          <w:rFonts w:cs="Arial"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4C73C4F3" wp14:editId="2729D86D">
            <wp:extent cx="5760720" cy="26924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DCA9" w14:textId="0F3E7695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FAA2F83" w14:textId="44727A5C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2B02448" w14:textId="6DCFF782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5E571802" w14:textId="6DAD71E6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1F77EB0" w14:textId="56B8CC4C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826DC2" w14:textId="1FBD1A6F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4ABDE6E" w14:textId="35D7F2B0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77EAC98" w14:textId="17FF91D9" w:rsidR="00197F5D" w:rsidRDefault="00197F5D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28AFF88" w14:textId="59015EA2" w:rsidR="00BA0956" w:rsidRDefault="00BA095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49862CA" w14:textId="5878839D" w:rsidR="00BA0956" w:rsidRDefault="00BA095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EA9FD22" w14:textId="1EDBE1BC" w:rsidR="00BA0956" w:rsidRPr="00336677" w:rsidRDefault="00BA0956" w:rsidP="00E04392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AEBF375" w14:textId="77777777" w:rsidR="00E04392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8E78096" w14:textId="6222FB56" w:rsidR="00E04392" w:rsidRDefault="00E04392" w:rsidP="00E04392"/>
    <w:p w14:paraId="3B10A1A7" w14:textId="0AF2F1DB" w:rsidR="00A66A93" w:rsidRDefault="00A66A93" w:rsidP="00B30672">
      <w:pPr>
        <w:sectPr w:rsidR="00A66A93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20"/>
    <w:p w14:paraId="08165F76" w14:textId="77777777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4" w:name="_Toc532200576"/>
      <w:r>
        <w:lastRenderedPageBreak/>
        <w:t>implantação do projeto</w:t>
      </w:r>
      <w:bookmarkEnd w:id="24"/>
    </w:p>
    <w:p w14:paraId="359CDB91" w14:textId="77777777" w:rsidR="008F3EFD" w:rsidRDefault="008F3EFD" w:rsidP="008F3EFD"/>
    <w:p w14:paraId="5DA00C83" w14:textId="77777777" w:rsidR="008F3EFD" w:rsidRPr="00192CAB" w:rsidRDefault="008F3EFD" w:rsidP="008F3EFD">
      <w:pPr>
        <w:pStyle w:val="Ttulo2"/>
        <w:rPr>
          <w:b/>
        </w:rPr>
      </w:pPr>
      <w:bookmarkStart w:id="25" w:name="_Toc532200577"/>
      <w:r w:rsidRPr="00192CAB">
        <w:rPr>
          <w:b/>
        </w:rPr>
        <w:t>Manual de Instalação da solução</w:t>
      </w:r>
      <w:bookmarkEnd w:id="25"/>
      <w:r w:rsidRPr="00192CAB">
        <w:rPr>
          <w:b/>
        </w:rPr>
        <w:t xml:space="preserve"> </w:t>
      </w:r>
    </w:p>
    <w:p w14:paraId="600CD854" w14:textId="5286EA1F" w:rsidR="008F3EFD" w:rsidRDefault="008F3EFD" w:rsidP="008F3EFD">
      <w:r w:rsidRPr="004B1208">
        <w:tab/>
      </w:r>
      <w:r w:rsidR="00905C46">
        <w:t>Conectar o sensor DHT11 na protoboard, e fazer as conexões com a placa Arduino. Em seguida, conecte o cabo USB ao computador.</w:t>
      </w:r>
    </w:p>
    <w:p w14:paraId="1CD07D5B" w14:textId="551773D0" w:rsidR="00905C46" w:rsidRDefault="00905C46" w:rsidP="008F3EFD">
      <w:r>
        <w:t xml:space="preserve">Após ter feito a conexão da placa Arduino no computador, </w:t>
      </w:r>
      <w:r w:rsidR="009A57B8">
        <w:t>inicie um programa chamado “</w:t>
      </w:r>
      <w:proofErr w:type="spellStart"/>
      <w:r w:rsidR="009A57B8" w:rsidRPr="009A57B8">
        <w:t>leitura-temp&amp;humi</w:t>
      </w:r>
      <w:proofErr w:type="spellEnd"/>
      <w:r w:rsidR="009A57B8">
        <w:t>”. Instale todos os módulos que o programa pede, e depois inicie a leitura, que fará com que o programa capte a temperatura e umidade do ambiente.</w:t>
      </w:r>
    </w:p>
    <w:p w14:paraId="67D3E714" w14:textId="77777777" w:rsidR="008F3EFD" w:rsidRPr="00336677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4754DEEE" w14:textId="77777777" w:rsidR="008F3EFD" w:rsidRDefault="008F3EFD" w:rsidP="008F3EFD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1DF9232F" w14:textId="77777777" w:rsidR="008F3EFD" w:rsidRDefault="008F3EF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6" w:name="_Toc532200578"/>
      <w:r w:rsidRPr="00192CAB">
        <w:rPr>
          <w:b/>
        </w:rPr>
        <w:t>Processo de Atendimento e Suporte</w:t>
      </w:r>
      <w:bookmarkEnd w:id="26"/>
      <w:r w:rsidRPr="00192CAB">
        <w:rPr>
          <w:b/>
        </w:rPr>
        <w:t xml:space="preserve"> </w:t>
      </w:r>
    </w:p>
    <w:p w14:paraId="640B89D4" w14:textId="5E75BD56" w:rsidR="00B424CD" w:rsidRDefault="00EB7086" w:rsidP="000C07FE">
      <w:pPr>
        <w:rPr>
          <w:noProof/>
        </w:rPr>
      </w:pPr>
      <w:r>
        <w:t>Ferramenta de Help-Desk: TOMTICKET.</w:t>
      </w:r>
    </w:p>
    <w:p w14:paraId="417EB049" w14:textId="192E800C" w:rsidR="00370E34" w:rsidRDefault="00B1492A" w:rsidP="00B138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C4EB4E" wp14:editId="3F0DAC9C">
            <wp:extent cx="5501005" cy="9186583"/>
            <wp:effectExtent l="0" t="0" r="444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77" cy="919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05DB" w14:textId="3B5B6DB1" w:rsidR="00EB7086" w:rsidRDefault="00EB7086" w:rsidP="00B13803">
      <w:pPr>
        <w:rPr>
          <w:noProof/>
        </w:rPr>
        <w:sectPr w:rsidR="00EB7086">
          <w:headerReference w:type="default" r:id="rId53"/>
          <w:footerReference w:type="default" r:id="rId54"/>
          <w:headerReference w:type="first" r:id="rId55"/>
          <w:footerReference w:type="first" r:id="rId56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77777777" w:rsidR="00370E34" w:rsidRDefault="009221EF" w:rsidP="00AB1F1F">
      <w:pPr>
        <w:pStyle w:val="FolhadeRostodosCaptulos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r>
        <w:fldChar w:fldCharType="begin"/>
      </w:r>
      <w:r>
        <w:instrText xml:space="preserve"> REF _Ref125307146 </w:instrText>
      </w:r>
      <w:r>
        <w:fldChar w:fldCharType="separate"/>
      </w:r>
      <w:r w:rsidR="008841DA">
        <w:t>CONCLUSÕES</w:t>
      </w:r>
      <w:r>
        <w:fldChar w:fldCharType="end"/>
      </w:r>
    </w:p>
    <w:p w14:paraId="3360A73F" w14:textId="77777777" w:rsidR="00370E34" w:rsidRDefault="00370E34" w:rsidP="00AB1F1F">
      <w:pPr>
        <w:pStyle w:val="Ttulo1"/>
      </w:pPr>
      <w:bookmarkStart w:id="27" w:name="_Ref125307146"/>
      <w:bookmarkStart w:id="28" w:name="_Toc125374527"/>
      <w:bookmarkStart w:id="29" w:name="_Toc156754424"/>
      <w:bookmarkStart w:id="30" w:name="_Toc532200579"/>
      <w:r>
        <w:lastRenderedPageBreak/>
        <w:t>CONCLUSÕES</w:t>
      </w:r>
      <w:bookmarkEnd w:id="27"/>
      <w:bookmarkEnd w:id="28"/>
      <w:bookmarkEnd w:id="29"/>
      <w:bookmarkEnd w:id="30"/>
    </w:p>
    <w:p w14:paraId="1DFCDF8D" w14:textId="77777777" w:rsidR="00573DD1" w:rsidRPr="00192CAB" w:rsidRDefault="00573DD1" w:rsidP="00573DD1">
      <w:pPr>
        <w:pStyle w:val="Ttulo2"/>
        <w:rPr>
          <w:b/>
        </w:rPr>
      </w:pPr>
      <w:bookmarkStart w:id="31" w:name="_Toc532200580"/>
      <w:r w:rsidRPr="00192CAB">
        <w:rPr>
          <w:b/>
        </w:rPr>
        <w:t>resultados</w:t>
      </w:r>
      <w:bookmarkEnd w:id="31"/>
      <w:r w:rsidRPr="00192CAB">
        <w:rPr>
          <w:b/>
        </w:rPr>
        <w:t xml:space="preserve"> </w:t>
      </w:r>
    </w:p>
    <w:p w14:paraId="0918D887" w14:textId="35F7BBE8" w:rsidR="00573DD1" w:rsidRDefault="00573DD1" w:rsidP="00573DD1">
      <w:r w:rsidRPr="004B1208">
        <w:tab/>
      </w:r>
      <w:r w:rsidR="004B0179">
        <w:t>Perfor</w:t>
      </w:r>
      <w:r w:rsidR="00432CD6">
        <w:t>mance: conforme o esperado, porém</w:t>
      </w:r>
      <w:r w:rsidR="004B0179">
        <w:t xml:space="preserve"> o CSS dispôs muitos recursos visuais</w:t>
      </w:r>
      <w:r w:rsidR="00432CD6">
        <w:t>, fazendo o sistema carregar mais devagar.</w:t>
      </w:r>
    </w:p>
    <w:p w14:paraId="3A446332" w14:textId="3DD90ADE" w:rsidR="004B0179" w:rsidRDefault="00432CD6" w:rsidP="00573DD1">
      <w:r>
        <w:t>Cumprimento dos requisitos: Todos nossos requisitos essenciais e importantes foram feitos.</w:t>
      </w:r>
    </w:p>
    <w:p w14:paraId="0E9D3894" w14:textId="69158298" w:rsidR="00F6374B" w:rsidRDefault="00432CD6" w:rsidP="00573DD1">
      <w:r>
        <w:t>Usabilidade: Intuitiva e fácil.</w:t>
      </w:r>
    </w:p>
    <w:p w14:paraId="19375E47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Default="00573DD1" w:rsidP="00573DD1"/>
    <w:p w14:paraId="3CFDBC54" w14:textId="77777777" w:rsidR="00573DD1" w:rsidRPr="00192CAB" w:rsidRDefault="00573DD1" w:rsidP="00573DD1">
      <w:pPr>
        <w:pStyle w:val="Ttulo2"/>
        <w:rPr>
          <w:b/>
        </w:rPr>
      </w:pPr>
      <w:bookmarkStart w:id="32" w:name="_Toc532200581"/>
      <w:r w:rsidRPr="00192CAB">
        <w:rPr>
          <w:b/>
        </w:rPr>
        <w:t>Processo de aprendizado com o projeto</w:t>
      </w:r>
      <w:bookmarkEnd w:id="32"/>
      <w:r w:rsidRPr="00192CAB">
        <w:rPr>
          <w:b/>
        </w:rPr>
        <w:t xml:space="preserve"> </w:t>
      </w:r>
    </w:p>
    <w:p w14:paraId="32D4D990" w14:textId="0012C48E" w:rsidR="00573DD1" w:rsidRPr="00336677" w:rsidRDefault="00432CD6" w:rsidP="00573DD1">
      <w:pPr>
        <w:spacing w:line="240" w:lineRule="auto"/>
        <w:jc w:val="left"/>
        <w:rPr>
          <w:rFonts w:cs="Arial"/>
          <w:b/>
          <w:bCs/>
          <w:color w:val="000000"/>
        </w:rPr>
      </w:pPr>
      <w:r>
        <w:t>Aprendemos a ter uma noção de como serão os projetos que as empresas nos darão, a dar feedback em tempos necessários, dividir tarefas e encontrar erros em códigos.</w:t>
      </w:r>
    </w:p>
    <w:p w14:paraId="2AAB3478" w14:textId="77777777" w:rsidR="00573DD1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05089A31" w14:textId="77777777" w:rsidR="00573DD1" w:rsidRDefault="00573DD1" w:rsidP="00573DD1"/>
    <w:p w14:paraId="360FFEED" w14:textId="77777777" w:rsidR="00573DD1" w:rsidRPr="00192CAB" w:rsidRDefault="00FD4F54" w:rsidP="00FD4F54">
      <w:pPr>
        <w:pStyle w:val="Ttulo2"/>
        <w:rPr>
          <w:b/>
        </w:rPr>
      </w:pPr>
      <w:bookmarkStart w:id="33" w:name="_Toc532200582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 solução</w:t>
      </w:r>
      <w:bookmarkEnd w:id="33"/>
      <w:r w:rsidR="00573DD1" w:rsidRPr="00192CAB">
        <w:rPr>
          <w:b/>
        </w:rPr>
        <w:t xml:space="preserve"> </w:t>
      </w:r>
    </w:p>
    <w:p w14:paraId="1F2F1F53" w14:textId="700B52FF" w:rsidR="00F6374B" w:rsidRDefault="00573DD1" w:rsidP="00847499">
      <w:r w:rsidRPr="004B1208">
        <w:tab/>
      </w:r>
      <w:r w:rsidR="00432CD6">
        <w:t>Considerações individuais:</w:t>
      </w:r>
    </w:p>
    <w:p w14:paraId="7D7BF9B8" w14:textId="31D344ED" w:rsidR="00432CD6" w:rsidRDefault="00432CD6" w:rsidP="00847499">
      <w:r>
        <w:tab/>
        <w:t>Vitor: Gratificante ver o projeto ter chego ao fim, apesar de muitas dificuldades que enfrentamos</w:t>
      </w:r>
      <w:r w:rsidR="00FE5AEB">
        <w:t>.</w:t>
      </w:r>
    </w:p>
    <w:p w14:paraId="4642963C" w14:textId="61298FB9" w:rsidR="00432CD6" w:rsidRDefault="00432CD6" w:rsidP="00847499">
      <w:r>
        <w:tab/>
        <w:t xml:space="preserve">Ester: </w:t>
      </w:r>
      <w:r w:rsidR="008747AF">
        <w:t>Gratidão por termos vencido as dificuldades e desavenças, e conseguido realizar o projeto juntos.</w:t>
      </w:r>
    </w:p>
    <w:p w14:paraId="18226179" w14:textId="4156E08B" w:rsidR="00432CD6" w:rsidRDefault="00432CD6" w:rsidP="00847499">
      <w:r>
        <w:tab/>
        <w:t>Bruno: Foi algo que colocamos pouco empenho em um tempo de projeto, e de repente, após alguns feedbacks, colocamos o máximo de empenho que tínhamos e conseguimos fazê-lo funcionar.</w:t>
      </w:r>
    </w:p>
    <w:p w14:paraId="6B65EE36" w14:textId="6F6A9102" w:rsidR="00573DD1" w:rsidRPr="00A66DA4" w:rsidRDefault="00FE5AEB" w:rsidP="00573DD1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bCs/>
          <w:color w:val="000000"/>
        </w:rPr>
        <w:t>Mayara:</w:t>
      </w:r>
      <w:r>
        <w:rPr>
          <w:rFonts w:cs="Arial"/>
          <w:bCs/>
          <w:color w:val="000000"/>
        </w:rPr>
        <w:tab/>
      </w:r>
      <w:r w:rsidR="00A66DA4">
        <w:rPr>
          <w:rFonts w:cs="Arial"/>
          <w:bCs/>
          <w:color w:val="000000"/>
        </w:rPr>
        <w:t xml:space="preserve"> Nada a declarar.</w:t>
      </w:r>
    </w:p>
    <w:p w14:paraId="23A0241D" w14:textId="5BFA3DEA" w:rsidR="00FE5AEB" w:rsidRPr="00FE5AEB" w:rsidRDefault="00FE5AEB" w:rsidP="00573DD1">
      <w:pPr>
        <w:spacing w:line="240" w:lineRule="auto"/>
        <w:jc w:val="left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 xml:space="preserve">Lucas: </w:t>
      </w:r>
      <w:r>
        <w:rPr>
          <w:rFonts w:cs="Arial"/>
          <w:bCs/>
          <w:color w:val="000000"/>
        </w:rPr>
        <w:softHyphen/>
        <w:t>Nada a declarar.</w:t>
      </w:r>
    </w:p>
    <w:p w14:paraId="40708A73" w14:textId="7826E8C7" w:rsidR="00573DD1" w:rsidRPr="00336677" w:rsidRDefault="00FE5AEB" w:rsidP="00573DD1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rFonts w:cs="Arial"/>
          <w:b/>
          <w:bCs/>
          <w:color w:val="000000"/>
        </w:rPr>
        <w:tab/>
      </w:r>
    </w:p>
    <w:p w14:paraId="387C28EE" w14:textId="77777777" w:rsidR="00B424CD" w:rsidRDefault="00B424CD" w:rsidP="00B424CD">
      <w:pPr>
        <w:tabs>
          <w:tab w:val="clear" w:pos="851"/>
        </w:tabs>
      </w:pPr>
      <w:bookmarkStart w:id="34" w:name="_Toc124080469"/>
      <w:bookmarkStart w:id="35" w:name="_Toc125201972"/>
      <w:bookmarkStart w:id="36" w:name="_Toc125374528"/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57"/>
          <w:headerReference w:type="default" r:id="rId58"/>
          <w:footerReference w:type="default" r:id="rId59"/>
          <w:headerReference w:type="first" r:id="rId60"/>
          <w:footerReference w:type="first" r:id="rId6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532200583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708AE9A7" w14:textId="3E139792" w:rsidR="000C07FE" w:rsidRPr="00D65B14" w:rsidRDefault="005900C5" w:rsidP="000C07FE">
      <w:pPr>
        <w:pStyle w:val="Referncias"/>
        <w:spacing w:after="0"/>
        <w:rPr>
          <w:rFonts w:cs="Arial"/>
          <w:noProof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0C07FE" w:rsidRPr="000C07FE">
        <w:rPr>
          <w:rFonts w:cs="Arial"/>
          <w:noProof/>
          <w:lang w:val="pt-BR"/>
        </w:rPr>
        <w:t xml:space="preserve">AHMAD, C. S.  et al. </w:t>
      </w:r>
      <w:r w:rsidR="000C07FE" w:rsidRPr="00D65B14">
        <w:rPr>
          <w:rFonts w:cs="Arial"/>
          <w:noProof/>
        </w:rPr>
        <w:t xml:space="preserve">Mechanical properties of soft tissue femoral fixation devices for anterior cruciate ligament reconstruction. </w:t>
      </w:r>
      <w:r w:rsidR="000C07FE" w:rsidRPr="00D65B14">
        <w:rPr>
          <w:rFonts w:cs="Arial"/>
          <w:b/>
          <w:noProof/>
        </w:rPr>
        <w:t xml:space="preserve">Am J Sports Med, </w:t>
      </w:r>
      <w:r w:rsidR="000C07FE" w:rsidRPr="00D65B14">
        <w:rPr>
          <w:rFonts w:cs="Arial"/>
          <w:noProof/>
        </w:rPr>
        <w:t xml:space="preserve">v. 32, n. 3, p. 635-40, Apr-May 2004. ISSN 0363-5465 (Print). Disponível em: &lt; </w:t>
      </w:r>
      <w:hyperlink r:id="rId62" w:history="1">
        <w:r w:rsidR="000C07FE" w:rsidRPr="00D65B14">
          <w:rPr>
            <w:rStyle w:val="Hyperlink"/>
            <w:rFonts w:cs="Arial"/>
            <w:noProof/>
          </w:rPr>
          <w:t>http://www.ncbi.nlm.nih.gov/entrez/query.fcgi?cmd=Retrieve&amp;db=PubMed&amp;dopt=Citation&amp;list_uids=15090378</w:t>
        </w:r>
      </w:hyperlink>
      <w:r w:rsidR="000C07FE" w:rsidRPr="00D65B14">
        <w:rPr>
          <w:rFonts w:cs="Arial"/>
          <w:noProof/>
        </w:rPr>
        <w:t xml:space="preserve"> &gt;. </w:t>
      </w:r>
    </w:p>
    <w:p w14:paraId="1C3299BD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5C40BB0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Pr="00D65B14">
        <w:rPr>
          <w:rFonts w:cs="Arial"/>
          <w:b/>
          <w:noProof/>
        </w:rPr>
        <w:t xml:space="preserve">Journal of biomechanical engineering, </w:t>
      </w:r>
      <w:r w:rsidRPr="00D65B14">
        <w:rPr>
          <w:rFonts w:cs="Arial"/>
          <w:noProof/>
        </w:rPr>
        <w:t xml:space="preserve">v. 123, p. 162,  2001.   </w:t>
      </w:r>
    </w:p>
    <w:p w14:paraId="3A54E84B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ENDO, V. T.  et al. </w:t>
      </w:r>
      <w:r w:rsidRPr="000C07FE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Pr="000C07FE">
        <w:rPr>
          <w:rFonts w:cs="Arial"/>
          <w:noProof/>
          <w:lang w:val="pt-BR"/>
        </w:rPr>
        <w:t xml:space="preserve">. </w:t>
      </w:r>
      <w:r w:rsidRPr="00D65B14">
        <w:rPr>
          <w:rFonts w:cs="Arial"/>
          <w:noProof/>
          <w:u w:val="single"/>
        </w:rPr>
        <w:t>Primeiro Encontro de Engenharia Biomecânica (ENEBI)</w:t>
      </w:r>
      <w:r w:rsidRPr="00D65B14">
        <w:rPr>
          <w:rFonts w:cs="Arial"/>
          <w:noProof/>
        </w:rPr>
        <w:t>. Petrópolis UFSC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2 p. 2007.</w:t>
      </w:r>
    </w:p>
    <w:p w14:paraId="1B7A11AA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Pr="00D65B14">
        <w:rPr>
          <w:rFonts w:cs="Arial"/>
          <w:b/>
          <w:noProof/>
        </w:rPr>
        <w:t xml:space="preserve">Journal of biomechanics, </w:t>
      </w:r>
      <w:r w:rsidRPr="00D65B14">
        <w:rPr>
          <w:rFonts w:cs="Arial"/>
          <w:noProof/>
        </w:rPr>
        <w:t xml:space="preserve">v. 38, n. 3, p. 605-608,  2005.   </w:t>
      </w:r>
    </w:p>
    <w:p w14:paraId="060E9E8E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  <w:r w:rsidRPr="00D65B14">
        <w:rPr>
          <w:rFonts w:cs="Arial"/>
          <w:noProof/>
        </w:rPr>
        <w:t xml:space="preserve">NOYES, F.  et al. </w:t>
      </w:r>
      <w:r w:rsidRPr="00D65B14">
        <w:rPr>
          <w:rFonts w:cs="Arial"/>
          <w:b/>
          <w:noProof/>
        </w:rPr>
        <w:t>Biomechanical analysis of human ligament grafts used in knee-ligament repairs and reconstructions</w:t>
      </w:r>
      <w:r w:rsidRPr="00D65B14">
        <w:rPr>
          <w:rFonts w:cs="Arial"/>
          <w:noProof/>
        </w:rPr>
        <w:t>: JBJS. 66</w:t>
      </w:r>
      <w:r w:rsidRPr="00D65B14">
        <w:rPr>
          <w:rFonts w:cs="Arial"/>
          <w:b/>
          <w:noProof/>
        </w:rPr>
        <w:t xml:space="preserve">: </w:t>
      </w:r>
      <w:r w:rsidRPr="00D65B14">
        <w:rPr>
          <w:rFonts w:cs="Arial"/>
          <w:noProof/>
        </w:rPr>
        <w:t>344-352 p. 1984.</w:t>
      </w:r>
    </w:p>
    <w:p w14:paraId="6FB27584" w14:textId="77777777" w:rsidR="000C07FE" w:rsidRPr="00D65B14" w:rsidRDefault="000C07FE" w:rsidP="000C07FE">
      <w:pPr>
        <w:pStyle w:val="Referncias"/>
        <w:spacing w:after="0"/>
        <w:rPr>
          <w:rFonts w:cs="Arial"/>
          <w:noProof/>
        </w:rPr>
      </w:pPr>
    </w:p>
    <w:p w14:paraId="1C29DC93" w14:textId="7FE2A5EC" w:rsidR="00D95CA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  <w:r w:rsidRPr="00D65B14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Pr="00D65B14">
        <w:rPr>
          <w:rFonts w:cs="Arial"/>
          <w:b/>
          <w:noProof/>
        </w:rPr>
        <w:t>Clin Orthop Relat Res</w:t>
      </w:r>
      <w:r w:rsidRPr="00D65B14">
        <w:rPr>
          <w:rFonts w:cs="Arial"/>
          <w:noProof/>
        </w:rPr>
        <w:t xml:space="preserve">, n. 172, p. 71-7, Jan-Feb 1983. ISSN 0009-921X (Print). </w:t>
      </w:r>
      <w:r w:rsidRPr="000C07FE">
        <w:rPr>
          <w:rFonts w:cs="Arial"/>
          <w:noProof/>
          <w:lang w:val="pt-BR"/>
        </w:rPr>
        <w:t xml:space="preserve">Disponível em: &lt; </w:t>
      </w:r>
      <w:hyperlink r:id="rId63" w:history="1">
        <w:r w:rsidRPr="000C07FE">
          <w:rPr>
            <w:rStyle w:val="Hyperlink"/>
            <w:rFonts w:cs="Arial"/>
            <w:noProof/>
            <w:lang w:val="pt-BR"/>
          </w:rPr>
          <w:t>http://www.ncbi.nlm.nih.gov/entrez/query.fcgi?cmd=Retrieve&amp;db=PubMed&amp;dopt=Citation&amp;list_uids=6337002</w:t>
        </w:r>
      </w:hyperlink>
      <w:r w:rsidRPr="000C07FE">
        <w:rPr>
          <w:rFonts w:cs="Arial"/>
          <w:noProof/>
          <w:lang w:val="pt-BR"/>
        </w:rPr>
        <w:t xml:space="preserve"> &gt;.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3BEB2449" w14:textId="3E139792" w:rsidR="00FA5328" w:rsidRPr="00D95CAE" w:rsidRDefault="005900C5" w:rsidP="00FA5328">
      <w:pPr>
        <w:pStyle w:val="Referncias"/>
        <w:rPr>
          <w:lang w:val="pt-BR"/>
        </w:rPr>
        <w:sectPr w:rsidR="00FA5328" w:rsidRPr="00D95CAE" w:rsidSect="00E31F5E">
          <w:headerReference w:type="even" r:id="rId64"/>
          <w:headerReference w:type="default" r:id="rId65"/>
          <w:footerReference w:type="default" r:id="rId66"/>
          <w:headerReference w:type="first" r:id="rId67"/>
          <w:footerReference w:type="first" r:id="rId68"/>
          <w:pgSz w:w="11907" w:h="16840" w:code="9"/>
          <w:pgMar w:top="1701" w:right="1134" w:bottom="1531" w:left="1701" w:header="709" w:footer="709" w:gutter="0"/>
          <w:cols w:space="708"/>
          <w:docGrid w:linePitch="360"/>
        </w:sect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ED29B0">
      <w:pPr>
        <w:pStyle w:val="EstiloNormalGrandeesquerda"/>
      </w:pPr>
    </w:p>
    <w:sectPr w:rsidR="00F2517D" w:rsidSect="008B07EE">
      <w:headerReference w:type="default" r:id="rId69"/>
      <w:footerReference w:type="default" r:id="rId70"/>
      <w:headerReference w:type="first" r:id="rId71"/>
      <w:footerReference w:type="first" r:id="rId72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50EBB1" w14:textId="77777777" w:rsidR="00B64B2B" w:rsidRDefault="00B64B2B">
      <w:r>
        <w:separator/>
      </w:r>
    </w:p>
    <w:p w14:paraId="486EC98E" w14:textId="77777777" w:rsidR="00B64B2B" w:rsidRDefault="00B64B2B"/>
    <w:p w14:paraId="5D3727EC" w14:textId="77777777" w:rsidR="00B64B2B" w:rsidRDefault="00B64B2B"/>
    <w:p w14:paraId="280372AF" w14:textId="77777777" w:rsidR="00B64B2B" w:rsidRDefault="00B64B2B"/>
  </w:endnote>
  <w:endnote w:type="continuationSeparator" w:id="0">
    <w:p w14:paraId="481367C9" w14:textId="77777777" w:rsidR="00B64B2B" w:rsidRDefault="00B64B2B">
      <w:r>
        <w:continuationSeparator/>
      </w:r>
    </w:p>
    <w:p w14:paraId="2B815C11" w14:textId="77777777" w:rsidR="00B64B2B" w:rsidRDefault="00B64B2B"/>
    <w:p w14:paraId="1CB5CE0C" w14:textId="77777777" w:rsidR="00B64B2B" w:rsidRDefault="00B64B2B"/>
    <w:p w14:paraId="05AE5BFC" w14:textId="77777777" w:rsidR="00B64B2B" w:rsidRDefault="00B64B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F0FAE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BBC7C2" w14:textId="77777777" w:rsidR="00555AE7" w:rsidRDefault="00555AE7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E39474" w14:textId="77777777" w:rsidR="00555AE7" w:rsidRDefault="00555AE7" w:rsidP="00317E2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54E305" w14:textId="77777777" w:rsidR="00B64B2B" w:rsidRDefault="00B64B2B">
      <w:r>
        <w:separator/>
      </w:r>
    </w:p>
    <w:p w14:paraId="48962629" w14:textId="77777777" w:rsidR="00B64B2B" w:rsidRDefault="00B64B2B"/>
    <w:p w14:paraId="4342C9BD" w14:textId="77777777" w:rsidR="00B64B2B" w:rsidRDefault="00B64B2B"/>
    <w:p w14:paraId="74421F24" w14:textId="77777777" w:rsidR="00B64B2B" w:rsidRDefault="00B64B2B"/>
  </w:footnote>
  <w:footnote w:type="continuationSeparator" w:id="0">
    <w:p w14:paraId="6175933C" w14:textId="77777777" w:rsidR="00B64B2B" w:rsidRDefault="00B64B2B">
      <w:r>
        <w:continuationSeparator/>
      </w:r>
    </w:p>
    <w:p w14:paraId="769E514A" w14:textId="77777777" w:rsidR="00B64B2B" w:rsidRDefault="00B64B2B"/>
    <w:p w14:paraId="32A184B0" w14:textId="77777777" w:rsidR="00B64B2B" w:rsidRDefault="00B64B2B"/>
    <w:p w14:paraId="796C10B3" w14:textId="77777777" w:rsidR="00B64B2B" w:rsidRDefault="00B64B2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B893C" w14:textId="09D16339" w:rsidR="00555AE7" w:rsidRDefault="00CE343F" w:rsidP="008828E4">
    <w:pPr>
      <w:ind w:right="360"/>
    </w:pPr>
    <w:r>
      <w:rPr>
        <w:noProof/>
        <w:lang w:eastAsia="pt-BR"/>
      </w:rPr>
      <w:drawing>
        <wp:anchor distT="0" distB="0" distL="114300" distR="114300" simplePos="0" relativeHeight="251661824" behindDoc="0" locked="0" layoutInCell="1" allowOverlap="1" wp14:anchorId="15912F5C" wp14:editId="48C2EE27">
          <wp:simplePos x="0" y="0"/>
          <wp:positionH relativeFrom="margin">
            <wp:posOffset>-803910</wp:posOffset>
          </wp:positionH>
          <wp:positionV relativeFrom="topMargin">
            <wp:posOffset>66675</wp:posOffset>
          </wp:positionV>
          <wp:extent cx="1019175" cy="1019175"/>
          <wp:effectExtent l="0" t="0" r="9525" b="9525"/>
          <wp:wrapSquare wrapText="bothSides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9175" cy="1019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57216" behindDoc="0" locked="0" layoutInCell="1" allowOverlap="1" wp14:anchorId="2FA78417" wp14:editId="283079B8">
          <wp:simplePos x="0" y="0"/>
          <wp:positionH relativeFrom="column">
            <wp:posOffset>4139565</wp:posOffset>
          </wp:positionH>
          <wp:positionV relativeFrom="paragraph">
            <wp:posOffset>-250190</wp:posOffset>
          </wp:positionV>
          <wp:extent cx="1943100" cy="838835"/>
          <wp:effectExtent l="0" t="0" r="0" b="0"/>
          <wp:wrapThrough wrapText="bothSides">
            <wp:wrapPolygon edited="0">
              <wp:start x="0" y="0"/>
              <wp:lineTo x="0" y="21093"/>
              <wp:lineTo x="21388" y="21093"/>
              <wp:lineTo x="2138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43100" cy="8388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B3BF7" w14:textId="03CED55B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90182">
      <w:rPr>
        <w:rStyle w:val="Nmerodepgina"/>
        <w:noProof/>
      </w:rPr>
      <w:t>17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3C1596B2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00787A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34124609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6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36298C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DojFAIAACkEAAAOAAAAZHJzL2Uyb0RvYy54bWysU8GO2jAQvVfqP1i+QxIaW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t7A6&#10;IxQCAAApBAAADgAAAAAAAAAAAAAAAAAuAgAAZHJzL2Uyb0RvYy54bWxQSwECLQAUAAYACAAAACEA&#10;zsC349sAAAAGAQAADwAAAAAAAAAAAAAAAABuBAAAZHJzL2Rvd25yZXYueG1sUEsFBgAAAAAEAAQA&#10;8wAAAHYFAAAAAA==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1E6C" w14:textId="47984C56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90182">
      <w:rPr>
        <w:rStyle w:val="Nmerodepgina"/>
        <w:noProof/>
      </w:rPr>
      <w:t>19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A50983" w14:textId="77777777" w:rsidR="00555AE7" w:rsidRDefault="005900C5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50</w:t>
    </w:r>
    <w:r>
      <w:rPr>
        <w:rStyle w:val="Nmerodepgina"/>
      </w:rPr>
      <w:fldChar w:fldCharType="end"/>
    </w:r>
  </w:p>
  <w:p w14:paraId="4B6AE452" w14:textId="1DB7D9C2" w:rsidR="00555AE7" w:rsidRPr="00E37DB5" w:rsidRDefault="00555AE7" w:rsidP="006D3A3B">
    <w:pPr>
      <w:ind w:right="397" w:firstLine="360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 xml:space="preserve">APÊNDICE </w:t>
    </w:r>
    <w:r w:rsidR="0000787A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EC5EFD6" wp14:editId="42FDCD40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5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164CB" id="Line 12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aeR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BWTaeR&#10;EwIAACkEAAAOAAAAAAAAAAAAAAAAAC4CAABkcnMvZTJvRG9jLnhtbFBLAQItABQABgAIAAAAIQDO&#10;wLfj2wAAAAYBAAAPAAAAAAAAAAAAAAAAAG0EAABkcnMvZG93bnJldi54bWxQSwUGAAAAAAQABADz&#10;AAAAdQUAAAAA&#10;"/>
          </w:pict>
        </mc:Fallback>
      </mc:AlternateContent>
    </w:r>
    <w:r>
      <w:rPr>
        <w:b/>
        <w:color w:val="999999"/>
        <w:sz w:val="20"/>
        <w:szCs w:val="20"/>
      </w:rPr>
      <w:t>2</w:t>
    </w:r>
  </w:p>
  <w:p w14:paraId="0099D2A9" w14:textId="77777777" w:rsidR="00555AE7" w:rsidRDefault="00555AE7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DDC1C4" w14:textId="4E226515" w:rsidR="00555AE7" w:rsidRDefault="005900C5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90182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435F4E4A" w14:textId="77777777" w:rsidR="00555AE7" w:rsidRPr="00E37DB5" w:rsidRDefault="00555AE7" w:rsidP="0060123F">
    <w:pPr>
      <w:ind w:right="397" w:firstLine="360"/>
      <w:jc w:val="right"/>
      <w:rPr>
        <w:b/>
        <w:color w:val="999999"/>
        <w:sz w:val="20"/>
        <w:szCs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AC009" w14:textId="1ECB0455" w:rsidR="00555AE7" w:rsidRDefault="0000787A" w:rsidP="00E31F5E">
    <w:pPr>
      <w:ind w:right="397" w:firstLine="360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3DA5F86E" wp14:editId="3E71620B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4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53D5AA" id="Line 14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eQz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BqTeQz&#10;EwIAACkEAAAOAAAAAAAAAAAAAAAAAC4CAABkcnMvZTJvRG9jLnhtbFBLAQItABQABgAIAAAAIQDO&#10;wLfj2wAAAAYBAAAPAAAAAAAAAAAAAAAAAG0EAABkcnMvZG93bnJldi54bWxQSwUGAAAAAAQABADz&#10;AAAAdQUAAAAA&#10;" o:allowincell="f"/>
          </w:pict>
        </mc:Fallback>
      </mc:AlternateContent>
    </w:r>
    <w:r w:rsidR="00555AE7">
      <w:rPr>
        <w:b/>
        <w:color w:val="808080"/>
        <w:sz w:val="20"/>
      </w:rPr>
      <w:t>REFERÊNCIAS</w:t>
    </w:r>
  </w:p>
  <w:p w14:paraId="45077818" w14:textId="77777777" w:rsidR="00555AE7" w:rsidRDefault="00555AE7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4D83E2AB" w:rsidR="00555AE7" w:rsidRPr="00E37DB5" w:rsidRDefault="0000787A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4EDB48C7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514911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250FC9FD" w:rsidR="00555AE7" w:rsidRPr="00E37DB5" w:rsidRDefault="0000787A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2C1B0EB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9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EB9FE5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E0EF6" w14:textId="77777777" w:rsidR="00555AE7" w:rsidRDefault="00555AE7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D7094" w14:textId="0C6993BD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45EAE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6D2E9F77" w:rsidR="00555AE7" w:rsidRPr="00E37DB5" w:rsidRDefault="0000787A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61329944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8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59B69C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KO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06359" w14:textId="45E9FF39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45EAE">
      <w:rPr>
        <w:rStyle w:val="Nmerodepgina"/>
        <w:noProof/>
      </w:rPr>
      <w:t>10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2D3457EF" w:rsidR="00555AE7" w:rsidRDefault="0000787A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19FA2A45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7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5AC4EE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2AAB70" w14:textId="3DE5F9B8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45EAE">
      <w:rPr>
        <w:rStyle w:val="Nmerodepgina"/>
        <w:noProof/>
      </w:rPr>
      <w:t>14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06E26E8"/>
    <w:multiLevelType w:val="hybridMultilevel"/>
    <w:tmpl w:val="CE40F490"/>
    <w:lvl w:ilvl="0" w:tplc="1DF6CB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2A73EF"/>
    <w:multiLevelType w:val="multilevel"/>
    <w:tmpl w:val="D8EA3752"/>
    <w:numStyleLink w:val="ListaNumerada-Nmeros"/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5A261AB3"/>
    <w:multiLevelType w:val="multilevel"/>
    <w:tmpl w:val="0416001F"/>
    <w:numStyleLink w:val="111111"/>
  </w:abstractNum>
  <w:abstractNum w:abstractNumId="29" w15:restartNumberingAfterBreak="0">
    <w:nsid w:val="5C1C5EC1"/>
    <w:multiLevelType w:val="multilevel"/>
    <w:tmpl w:val="0416001F"/>
    <w:numStyleLink w:val="111111"/>
  </w:abstractNum>
  <w:abstractNum w:abstractNumId="30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2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8"/>
  </w:num>
  <w:num w:numId="21">
    <w:abstractNumId w:val="9"/>
  </w:num>
  <w:num w:numId="22">
    <w:abstractNumId w:val="12"/>
  </w:num>
  <w:num w:numId="23">
    <w:abstractNumId w:val="26"/>
  </w:num>
  <w:num w:numId="24">
    <w:abstractNumId w:val="31"/>
  </w:num>
  <w:num w:numId="25">
    <w:abstractNumId w:val="14"/>
  </w:num>
  <w:num w:numId="26">
    <w:abstractNumId w:val="24"/>
  </w:num>
  <w:num w:numId="27">
    <w:abstractNumId w:val="27"/>
  </w:num>
  <w:num w:numId="28">
    <w:abstractNumId w:val="30"/>
  </w:num>
  <w:num w:numId="29">
    <w:abstractNumId w:val="16"/>
  </w:num>
  <w:num w:numId="30">
    <w:abstractNumId w:val="32"/>
  </w:num>
  <w:num w:numId="31">
    <w:abstractNumId w:val="17"/>
  </w:num>
  <w:num w:numId="32">
    <w:abstractNumId w:val="25"/>
  </w:num>
  <w:num w:numId="33">
    <w:abstractNumId w:val="33"/>
  </w:num>
  <w:num w:numId="34">
    <w:abstractNumId w:val="13"/>
  </w:num>
  <w:num w:numId="35">
    <w:abstractNumId w:val="23"/>
  </w:num>
  <w:num w:numId="36">
    <w:abstractNumId w:val="12"/>
  </w:num>
  <w:num w:numId="37">
    <w:abstractNumId w:val="10"/>
  </w:num>
  <w:num w:numId="38">
    <w:abstractNumId w:val="15"/>
  </w:num>
  <w:num w:numId="39">
    <w:abstractNumId w:val="29"/>
  </w:num>
  <w:num w:numId="40">
    <w:abstractNumId w:val="28"/>
  </w:num>
  <w:num w:numId="41">
    <w:abstractNumId w:val="22"/>
  </w:num>
  <w:num w:numId="42">
    <w:abstractNumId w:val="19"/>
  </w:num>
  <w:num w:numId="43">
    <w:abstractNumId w:val="20"/>
  </w:num>
  <w:num w:numId="44">
    <w:abstractNumId w:val="18"/>
  </w:num>
  <w:num w:numId="45">
    <w:abstractNumId w:val="11"/>
  </w:num>
  <w:num w:numId="46">
    <w:abstractNumId w:val="2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07EE"/>
    <w:rsid w:val="000047F9"/>
    <w:rsid w:val="00006024"/>
    <w:rsid w:val="0000787A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2959"/>
    <w:rsid w:val="00082A2C"/>
    <w:rsid w:val="00082AD0"/>
    <w:rsid w:val="00084B4B"/>
    <w:rsid w:val="000865E0"/>
    <w:rsid w:val="00092D1D"/>
    <w:rsid w:val="0009325B"/>
    <w:rsid w:val="00095FB0"/>
    <w:rsid w:val="000963BB"/>
    <w:rsid w:val="000976EF"/>
    <w:rsid w:val="000A3566"/>
    <w:rsid w:val="000A3CBE"/>
    <w:rsid w:val="000A428A"/>
    <w:rsid w:val="000A51A2"/>
    <w:rsid w:val="000A5D88"/>
    <w:rsid w:val="000A788B"/>
    <w:rsid w:val="000B1081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33D5"/>
    <w:rsid w:val="000C4EDB"/>
    <w:rsid w:val="000C501B"/>
    <w:rsid w:val="000C7251"/>
    <w:rsid w:val="000C7E4B"/>
    <w:rsid w:val="000D1049"/>
    <w:rsid w:val="000D135E"/>
    <w:rsid w:val="000D2D33"/>
    <w:rsid w:val="000D3254"/>
    <w:rsid w:val="000D39AE"/>
    <w:rsid w:val="000D3BA6"/>
    <w:rsid w:val="000D4D7C"/>
    <w:rsid w:val="000D4E60"/>
    <w:rsid w:val="000D5175"/>
    <w:rsid w:val="000D70A9"/>
    <w:rsid w:val="000D7BBE"/>
    <w:rsid w:val="000E095E"/>
    <w:rsid w:val="000E33B9"/>
    <w:rsid w:val="000E3F2F"/>
    <w:rsid w:val="000E4460"/>
    <w:rsid w:val="000E52BA"/>
    <w:rsid w:val="000E59A7"/>
    <w:rsid w:val="000F06C4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5DB8"/>
    <w:rsid w:val="00116D09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C04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5101A"/>
    <w:rsid w:val="00151454"/>
    <w:rsid w:val="00153099"/>
    <w:rsid w:val="00153FAF"/>
    <w:rsid w:val="00154BEE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283F"/>
    <w:rsid w:val="001746C1"/>
    <w:rsid w:val="00174C47"/>
    <w:rsid w:val="00177013"/>
    <w:rsid w:val="001851E4"/>
    <w:rsid w:val="0018638D"/>
    <w:rsid w:val="00190422"/>
    <w:rsid w:val="0019045B"/>
    <w:rsid w:val="00191B00"/>
    <w:rsid w:val="00192CAB"/>
    <w:rsid w:val="0019624F"/>
    <w:rsid w:val="00197F5D"/>
    <w:rsid w:val="001A136C"/>
    <w:rsid w:val="001A28AE"/>
    <w:rsid w:val="001A53E9"/>
    <w:rsid w:val="001A722F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3B64"/>
    <w:rsid w:val="001C3FC9"/>
    <w:rsid w:val="001C503E"/>
    <w:rsid w:val="001C7BCA"/>
    <w:rsid w:val="001C7E10"/>
    <w:rsid w:val="001D0623"/>
    <w:rsid w:val="001D6E15"/>
    <w:rsid w:val="001D721E"/>
    <w:rsid w:val="001E1A59"/>
    <w:rsid w:val="001E2331"/>
    <w:rsid w:val="001E25E9"/>
    <w:rsid w:val="001E37E5"/>
    <w:rsid w:val="001E3C43"/>
    <w:rsid w:val="001E604D"/>
    <w:rsid w:val="001E6841"/>
    <w:rsid w:val="001E71EE"/>
    <w:rsid w:val="001E7727"/>
    <w:rsid w:val="001F146B"/>
    <w:rsid w:val="001F1B2E"/>
    <w:rsid w:val="001F3BA8"/>
    <w:rsid w:val="001F4855"/>
    <w:rsid w:val="001F502E"/>
    <w:rsid w:val="001F7B5D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7FB8"/>
    <w:rsid w:val="002402C9"/>
    <w:rsid w:val="00240535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33EE"/>
    <w:rsid w:val="002855C0"/>
    <w:rsid w:val="002878D0"/>
    <w:rsid w:val="0029087D"/>
    <w:rsid w:val="002917EA"/>
    <w:rsid w:val="00291D6C"/>
    <w:rsid w:val="00292C48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B53CD"/>
    <w:rsid w:val="002C09A5"/>
    <w:rsid w:val="002C144C"/>
    <w:rsid w:val="002C26C9"/>
    <w:rsid w:val="002C50D8"/>
    <w:rsid w:val="002C57A8"/>
    <w:rsid w:val="002C61A4"/>
    <w:rsid w:val="002C6E73"/>
    <w:rsid w:val="002D11B3"/>
    <w:rsid w:val="002D26EE"/>
    <w:rsid w:val="002D2733"/>
    <w:rsid w:val="002D45C8"/>
    <w:rsid w:val="002E1B70"/>
    <w:rsid w:val="002E257D"/>
    <w:rsid w:val="002E2D7E"/>
    <w:rsid w:val="002E5C1C"/>
    <w:rsid w:val="002E6DF7"/>
    <w:rsid w:val="002E7274"/>
    <w:rsid w:val="002F00F6"/>
    <w:rsid w:val="002F1ACC"/>
    <w:rsid w:val="002F2189"/>
    <w:rsid w:val="002F2D16"/>
    <w:rsid w:val="002F54F8"/>
    <w:rsid w:val="002F70DA"/>
    <w:rsid w:val="0030195C"/>
    <w:rsid w:val="00301C7B"/>
    <w:rsid w:val="00302B3F"/>
    <w:rsid w:val="00302FBC"/>
    <w:rsid w:val="00303312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6BA5"/>
    <w:rsid w:val="00327F52"/>
    <w:rsid w:val="0033243C"/>
    <w:rsid w:val="0033260D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6729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611"/>
    <w:rsid w:val="00382BCD"/>
    <w:rsid w:val="00382D39"/>
    <w:rsid w:val="003848A9"/>
    <w:rsid w:val="00386697"/>
    <w:rsid w:val="00387F07"/>
    <w:rsid w:val="00390182"/>
    <w:rsid w:val="00390504"/>
    <w:rsid w:val="0039077A"/>
    <w:rsid w:val="00392DD0"/>
    <w:rsid w:val="003941D5"/>
    <w:rsid w:val="003963FA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889"/>
    <w:rsid w:val="003B7C32"/>
    <w:rsid w:val="003C1394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3D2C"/>
    <w:rsid w:val="003E4EF4"/>
    <w:rsid w:val="003E6B49"/>
    <w:rsid w:val="003E6F98"/>
    <w:rsid w:val="003E7221"/>
    <w:rsid w:val="003F03E1"/>
    <w:rsid w:val="003F2834"/>
    <w:rsid w:val="003F39C4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1786C"/>
    <w:rsid w:val="00421BEB"/>
    <w:rsid w:val="00422FF7"/>
    <w:rsid w:val="0042451D"/>
    <w:rsid w:val="00427454"/>
    <w:rsid w:val="00431D83"/>
    <w:rsid w:val="00432A7C"/>
    <w:rsid w:val="00432CD6"/>
    <w:rsid w:val="00434235"/>
    <w:rsid w:val="0043545C"/>
    <w:rsid w:val="00435AAB"/>
    <w:rsid w:val="00436CCF"/>
    <w:rsid w:val="00442297"/>
    <w:rsid w:val="004463D6"/>
    <w:rsid w:val="004478A5"/>
    <w:rsid w:val="004509E3"/>
    <w:rsid w:val="00451B53"/>
    <w:rsid w:val="00452423"/>
    <w:rsid w:val="0045264E"/>
    <w:rsid w:val="00453850"/>
    <w:rsid w:val="00453D78"/>
    <w:rsid w:val="00455501"/>
    <w:rsid w:val="004562C4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2D89"/>
    <w:rsid w:val="00474364"/>
    <w:rsid w:val="0047643B"/>
    <w:rsid w:val="004769BD"/>
    <w:rsid w:val="00477E2F"/>
    <w:rsid w:val="0048253A"/>
    <w:rsid w:val="00482B8C"/>
    <w:rsid w:val="004833CA"/>
    <w:rsid w:val="0048383F"/>
    <w:rsid w:val="004839F4"/>
    <w:rsid w:val="00485A99"/>
    <w:rsid w:val="004866B2"/>
    <w:rsid w:val="004871C4"/>
    <w:rsid w:val="0049057D"/>
    <w:rsid w:val="00490B39"/>
    <w:rsid w:val="004910EE"/>
    <w:rsid w:val="00493E3B"/>
    <w:rsid w:val="0049697E"/>
    <w:rsid w:val="00496B6D"/>
    <w:rsid w:val="004A0A93"/>
    <w:rsid w:val="004A117D"/>
    <w:rsid w:val="004A174C"/>
    <w:rsid w:val="004A1CF4"/>
    <w:rsid w:val="004A52AD"/>
    <w:rsid w:val="004A741E"/>
    <w:rsid w:val="004B0179"/>
    <w:rsid w:val="004B1208"/>
    <w:rsid w:val="004B27FE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0B4C"/>
    <w:rsid w:val="004F0CBB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2F2E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4A8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1ADF"/>
    <w:rsid w:val="00544C1A"/>
    <w:rsid w:val="005478C6"/>
    <w:rsid w:val="00550831"/>
    <w:rsid w:val="00550EBF"/>
    <w:rsid w:val="0055210A"/>
    <w:rsid w:val="0055380C"/>
    <w:rsid w:val="00555AE7"/>
    <w:rsid w:val="0056511A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6AD0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0520"/>
    <w:rsid w:val="005C181C"/>
    <w:rsid w:val="005C1AA4"/>
    <w:rsid w:val="005C1F61"/>
    <w:rsid w:val="005C39A1"/>
    <w:rsid w:val="005C3A29"/>
    <w:rsid w:val="005C6272"/>
    <w:rsid w:val="005D08EB"/>
    <w:rsid w:val="005D2E69"/>
    <w:rsid w:val="005D38E8"/>
    <w:rsid w:val="005D4782"/>
    <w:rsid w:val="005D48E3"/>
    <w:rsid w:val="005E0B48"/>
    <w:rsid w:val="005E1178"/>
    <w:rsid w:val="005E1DC3"/>
    <w:rsid w:val="005E2420"/>
    <w:rsid w:val="005E26AC"/>
    <w:rsid w:val="005E41E5"/>
    <w:rsid w:val="005E4F52"/>
    <w:rsid w:val="005E69A7"/>
    <w:rsid w:val="005F2AF3"/>
    <w:rsid w:val="005F678A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6E9C"/>
    <w:rsid w:val="0060709A"/>
    <w:rsid w:val="0061081C"/>
    <w:rsid w:val="0061099E"/>
    <w:rsid w:val="00610AD7"/>
    <w:rsid w:val="00610FB0"/>
    <w:rsid w:val="00614EA7"/>
    <w:rsid w:val="00615766"/>
    <w:rsid w:val="0061643E"/>
    <w:rsid w:val="006236B2"/>
    <w:rsid w:val="006257B2"/>
    <w:rsid w:val="00626364"/>
    <w:rsid w:val="006266C5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1555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03"/>
    <w:rsid w:val="00663257"/>
    <w:rsid w:val="00663960"/>
    <w:rsid w:val="00664B71"/>
    <w:rsid w:val="00664BD8"/>
    <w:rsid w:val="00664F5B"/>
    <w:rsid w:val="00665C14"/>
    <w:rsid w:val="00667DDF"/>
    <w:rsid w:val="00670215"/>
    <w:rsid w:val="006711A3"/>
    <w:rsid w:val="00673A97"/>
    <w:rsid w:val="00674FDC"/>
    <w:rsid w:val="00675071"/>
    <w:rsid w:val="00675FA9"/>
    <w:rsid w:val="00680EEE"/>
    <w:rsid w:val="006825D7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234B"/>
    <w:rsid w:val="00693078"/>
    <w:rsid w:val="006941FB"/>
    <w:rsid w:val="006972BA"/>
    <w:rsid w:val="006A2712"/>
    <w:rsid w:val="006A5778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0C2F"/>
    <w:rsid w:val="006F22B6"/>
    <w:rsid w:val="006F30A7"/>
    <w:rsid w:val="006F36B3"/>
    <w:rsid w:val="006F59D8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135C"/>
    <w:rsid w:val="007118DE"/>
    <w:rsid w:val="007127C5"/>
    <w:rsid w:val="00713334"/>
    <w:rsid w:val="0071384C"/>
    <w:rsid w:val="00713C89"/>
    <w:rsid w:val="00715FBA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294E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F68"/>
    <w:rsid w:val="00770883"/>
    <w:rsid w:val="00771AF1"/>
    <w:rsid w:val="00771DBE"/>
    <w:rsid w:val="00773DF9"/>
    <w:rsid w:val="007744BF"/>
    <w:rsid w:val="0077719C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0BD6"/>
    <w:rsid w:val="007A3795"/>
    <w:rsid w:val="007A4973"/>
    <w:rsid w:val="007A52BB"/>
    <w:rsid w:val="007A58BE"/>
    <w:rsid w:val="007A5F1F"/>
    <w:rsid w:val="007A79DC"/>
    <w:rsid w:val="007A7B65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34BA"/>
    <w:rsid w:val="007E4DD9"/>
    <w:rsid w:val="007E4E66"/>
    <w:rsid w:val="007E51C8"/>
    <w:rsid w:val="007F0E79"/>
    <w:rsid w:val="007F102F"/>
    <w:rsid w:val="007F2768"/>
    <w:rsid w:val="007F442E"/>
    <w:rsid w:val="007F5326"/>
    <w:rsid w:val="007F6D9B"/>
    <w:rsid w:val="007F6E7B"/>
    <w:rsid w:val="007F7AF5"/>
    <w:rsid w:val="0080036E"/>
    <w:rsid w:val="00801217"/>
    <w:rsid w:val="0080200B"/>
    <w:rsid w:val="00803855"/>
    <w:rsid w:val="00803DBD"/>
    <w:rsid w:val="00804698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6C12"/>
    <w:rsid w:val="00827E89"/>
    <w:rsid w:val="008321E6"/>
    <w:rsid w:val="00835D31"/>
    <w:rsid w:val="00837B51"/>
    <w:rsid w:val="00841FE3"/>
    <w:rsid w:val="0084214C"/>
    <w:rsid w:val="0084243A"/>
    <w:rsid w:val="008456F4"/>
    <w:rsid w:val="0084613E"/>
    <w:rsid w:val="008465C6"/>
    <w:rsid w:val="00847499"/>
    <w:rsid w:val="00847F38"/>
    <w:rsid w:val="008505F3"/>
    <w:rsid w:val="008516A5"/>
    <w:rsid w:val="00851B4A"/>
    <w:rsid w:val="00853991"/>
    <w:rsid w:val="008560E0"/>
    <w:rsid w:val="00856A3F"/>
    <w:rsid w:val="0085765C"/>
    <w:rsid w:val="0086002E"/>
    <w:rsid w:val="00861528"/>
    <w:rsid w:val="00862992"/>
    <w:rsid w:val="00864550"/>
    <w:rsid w:val="00865BC7"/>
    <w:rsid w:val="00870881"/>
    <w:rsid w:val="008724E6"/>
    <w:rsid w:val="008747AF"/>
    <w:rsid w:val="0087599B"/>
    <w:rsid w:val="00876C7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6005"/>
    <w:rsid w:val="008B04AD"/>
    <w:rsid w:val="008B07EE"/>
    <w:rsid w:val="008B2CE7"/>
    <w:rsid w:val="008B5601"/>
    <w:rsid w:val="008B6D64"/>
    <w:rsid w:val="008B7D6B"/>
    <w:rsid w:val="008C0841"/>
    <w:rsid w:val="008C6868"/>
    <w:rsid w:val="008D00AF"/>
    <w:rsid w:val="008D0E92"/>
    <w:rsid w:val="008D158C"/>
    <w:rsid w:val="008D2792"/>
    <w:rsid w:val="008D38EA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1456"/>
    <w:rsid w:val="00902181"/>
    <w:rsid w:val="009040F3"/>
    <w:rsid w:val="00905C46"/>
    <w:rsid w:val="009065DB"/>
    <w:rsid w:val="00906A7E"/>
    <w:rsid w:val="009075DF"/>
    <w:rsid w:val="00910F44"/>
    <w:rsid w:val="0091340D"/>
    <w:rsid w:val="00914426"/>
    <w:rsid w:val="00914E5F"/>
    <w:rsid w:val="00916934"/>
    <w:rsid w:val="00917F41"/>
    <w:rsid w:val="00917F5D"/>
    <w:rsid w:val="009221EF"/>
    <w:rsid w:val="0092367E"/>
    <w:rsid w:val="009249DD"/>
    <w:rsid w:val="00925320"/>
    <w:rsid w:val="0092634A"/>
    <w:rsid w:val="009275FB"/>
    <w:rsid w:val="00927BEA"/>
    <w:rsid w:val="00927DD1"/>
    <w:rsid w:val="00935358"/>
    <w:rsid w:val="009353D2"/>
    <w:rsid w:val="00935F4A"/>
    <w:rsid w:val="009363E7"/>
    <w:rsid w:val="009377D1"/>
    <w:rsid w:val="00937D87"/>
    <w:rsid w:val="00942DE6"/>
    <w:rsid w:val="00942E5C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3178"/>
    <w:rsid w:val="009732F9"/>
    <w:rsid w:val="009776A2"/>
    <w:rsid w:val="00977967"/>
    <w:rsid w:val="00984EBE"/>
    <w:rsid w:val="009877F2"/>
    <w:rsid w:val="00991CE0"/>
    <w:rsid w:val="00994312"/>
    <w:rsid w:val="00994C1F"/>
    <w:rsid w:val="00996621"/>
    <w:rsid w:val="00996D2B"/>
    <w:rsid w:val="00997291"/>
    <w:rsid w:val="009A46B4"/>
    <w:rsid w:val="009A57B8"/>
    <w:rsid w:val="009A6155"/>
    <w:rsid w:val="009B1027"/>
    <w:rsid w:val="009B2742"/>
    <w:rsid w:val="009B4092"/>
    <w:rsid w:val="009B444E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679"/>
    <w:rsid w:val="009E6D0F"/>
    <w:rsid w:val="009E75A0"/>
    <w:rsid w:val="009F47FC"/>
    <w:rsid w:val="009F4D7F"/>
    <w:rsid w:val="009F5B2B"/>
    <w:rsid w:val="009F5DE0"/>
    <w:rsid w:val="009F764B"/>
    <w:rsid w:val="009F7CDA"/>
    <w:rsid w:val="009F7DD0"/>
    <w:rsid w:val="00A0014E"/>
    <w:rsid w:val="00A00A72"/>
    <w:rsid w:val="00A01599"/>
    <w:rsid w:val="00A02453"/>
    <w:rsid w:val="00A03EBA"/>
    <w:rsid w:val="00A055EB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5095"/>
    <w:rsid w:val="00A170DC"/>
    <w:rsid w:val="00A206C5"/>
    <w:rsid w:val="00A207A0"/>
    <w:rsid w:val="00A20A7F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6119"/>
    <w:rsid w:val="00A37465"/>
    <w:rsid w:val="00A379BB"/>
    <w:rsid w:val="00A4560F"/>
    <w:rsid w:val="00A4698C"/>
    <w:rsid w:val="00A50492"/>
    <w:rsid w:val="00A516CD"/>
    <w:rsid w:val="00A53020"/>
    <w:rsid w:val="00A53202"/>
    <w:rsid w:val="00A53A93"/>
    <w:rsid w:val="00A54141"/>
    <w:rsid w:val="00A577F1"/>
    <w:rsid w:val="00A630EC"/>
    <w:rsid w:val="00A66A93"/>
    <w:rsid w:val="00A66DA4"/>
    <w:rsid w:val="00A72276"/>
    <w:rsid w:val="00A73D06"/>
    <w:rsid w:val="00A747C0"/>
    <w:rsid w:val="00A7492C"/>
    <w:rsid w:val="00A753FB"/>
    <w:rsid w:val="00A761E7"/>
    <w:rsid w:val="00A776DE"/>
    <w:rsid w:val="00A777DA"/>
    <w:rsid w:val="00A80C1E"/>
    <w:rsid w:val="00A841FB"/>
    <w:rsid w:val="00A858C8"/>
    <w:rsid w:val="00A90097"/>
    <w:rsid w:val="00A9085B"/>
    <w:rsid w:val="00A90A75"/>
    <w:rsid w:val="00A90E05"/>
    <w:rsid w:val="00A90F3D"/>
    <w:rsid w:val="00A9194F"/>
    <w:rsid w:val="00A927AD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3B1B"/>
    <w:rsid w:val="00AC552A"/>
    <w:rsid w:val="00AC595A"/>
    <w:rsid w:val="00AC682B"/>
    <w:rsid w:val="00AC78BB"/>
    <w:rsid w:val="00AD0FFC"/>
    <w:rsid w:val="00AD11AF"/>
    <w:rsid w:val="00AD1929"/>
    <w:rsid w:val="00AD567B"/>
    <w:rsid w:val="00AD67E2"/>
    <w:rsid w:val="00AD76EB"/>
    <w:rsid w:val="00AE0BE3"/>
    <w:rsid w:val="00AE1CC1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492A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241C"/>
    <w:rsid w:val="00B3435F"/>
    <w:rsid w:val="00B35CEB"/>
    <w:rsid w:val="00B37379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56AF9"/>
    <w:rsid w:val="00B60E46"/>
    <w:rsid w:val="00B61985"/>
    <w:rsid w:val="00B61D6B"/>
    <w:rsid w:val="00B63023"/>
    <w:rsid w:val="00B63A83"/>
    <w:rsid w:val="00B64B2B"/>
    <w:rsid w:val="00B66DE3"/>
    <w:rsid w:val="00B67409"/>
    <w:rsid w:val="00B7209B"/>
    <w:rsid w:val="00B74AE0"/>
    <w:rsid w:val="00B74DE4"/>
    <w:rsid w:val="00B75290"/>
    <w:rsid w:val="00B7605D"/>
    <w:rsid w:val="00B843E5"/>
    <w:rsid w:val="00B845B3"/>
    <w:rsid w:val="00B847B9"/>
    <w:rsid w:val="00B85B3C"/>
    <w:rsid w:val="00B85BE7"/>
    <w:rsid w:val="00B87609"/>
    <w:rsid w:val="00B90DE3"/>
    <w:rsid w:val="00B914FE"/>
    <w:rsid w:val="00B91FC1"/>
    <w:rsid w:val="00B927FB"/>
    <w:rsid w:val="00B94C38"/>
    <w:rsid w:val="00B96807"/>
    <w:rsid w:val="00B968A7"/>
    <w:rsid w:val="00B97083"/>
    <w:rsid w:val="00B97B4E"/>
    <w:rsid w:val="00BA06E5"/>
    <w:rsid w:val="00BA0956"/>
    <w:rsid w:val="00BA1E7D"/>
    <w:rsid w:val="00BA33FA"/>
    <w:rsid w:val="00BA4A25"/>
    <w:rsid w:val="00BA52B3"/>
    <w:rsid w:val="00BA6F67"/>
    <w:rsid w:val="00BA728F"/>
    <w:rsid w:val="00BB0B32"/>
    <w:rsid w:val="00BB16F8"/>
    <w:rsid w:val="00BB1C7D"/>
    <w:rsid w:val="00BB4E1C"/>
    <w:rsid w:val="00BB5B5A"/>
    <w:rsid w:val="00BB66B6"/>
    <w:rsid w:val="00BC13AE"/>
    <w:rsid w:val="00BC2E8A"/>
    <w:rsid w:val="00BC3A47"/>
    <w:rsid w:val="00BC53E6"/>
    <w:rsid w:val="00BC54A6"/>
    <w:rsid w:val="00BC60B4"/>
    <w:rsid w:val="00BC6171"/>
    <w:rsid w:val="00BC6456"/>
    <w:rsid w:val="00BD0F85"/>
    <w:rsid w:val="00BD1276"/>
    <w:rsid w:val="00BD1AED"/>
    <w:rsid w:val="00BD1E5F"/>
    <w:rsid w:val="00BD36B7"/>
    <w:rsid w:val="00BD393C"/>
    <w:rsid w:val="00BD4083"/>
    <w:rsid w:val="00BD61A9"/>
    <w:rsid w:val="00BD6617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DA5"/>
    <w:rsid w:val="00C20B7C"/>
    <w:rsid w:val="00C23E38"/>
    <w:rsid w:val="00C24AED"/>
    <w:rsid w:val="00C26C3F"/>
    <w:rsid w:val="00C301CA"/>
    <w:rsid w:val="00C32A5E"/>
    <w:rsid w:val="00C34C86"/>
    <w:rsid w:val="00C3517F"/>
    <w:rsid w:val="00C40F32"/>
    <w:rsid w:val="00C44BE7"/>
    <w:rsid w:val="00C45EAE"/>
    <w:rsid w:val="00C5271D"/>
    <w:rsid w:val="00C54D0F"/>
    <w:rsid w:val="00C56705"/>
    <w:rsid w:val="00C56A08"/>
    <w:rsid w:val="00C60015"/>
    <w:rsid w:val="00C601B4"/>
    <w:rsid w:val="00C60657"/>
    <w:rsid w:val="00C60EF7"/>
    <w:rsid w:val="00C61311"/>
    <w:rsid w:val="00C61AD9"/>
    <w:rsid w:val="00C61E0B"/>
    <w:rsid w:val="00C62E4D"/>
    <w:rsid w:val="00C64501"/>
    <w:rsid w:val="00C650D7"/>
    <w:rsid w:val="00C65A7A"/>
    <w:rsid w:val="00C66509"/>
    <w:rsid w:val="00C67339"/>
    <w:rsid w:val="00C70650"/>
    <w:rsid w:val="00C70782"/>
    <w:rsid w:val="00C7184E"/>
    <w:rsid w:val="00C7265F"/>
    <w:rsid w:val="00C73C56"/>
    <w:rsid w:val="00C74E5F"/>
    <w:rsid w:val="00C75934"/>
    <w:rsid w:val="00C763CB"/>
    <w:rsid w:val="00C76512"/>
    <w:rsid w:val="00C8185B"/>
    <w:rsid w:val="00C827DD"/>
    <w:rsid w:val="00C83243"/>
    <w:rsid w:val="00C8406B"/>
    <w:rsid w:val="00C84A6B"/>
    <w:rsid w:val="00C856E5"/>
    <w:rsid w:val="00C91FDE"/>
    <w:rsid w:val="00C92B0F"/>
    <w:rsid w:val="00C93C72"/>
    <w:rsid w:val="00C96125"/>
    <w:rsid w:val="00C9612A"/>
    <w:rsid w:val="00C97EF2"/>
    <w:rsid w:val="00CA1719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43F"/>
    <w:rsid w:val="00CE3A33"/>
    <w:rsid w:val="00CE4201"/>
    <w:rsid w:val="00CE50A4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278C"/>
    <w:rsid w:val="00D13C56"/>
    <w:rsid w:val="00D14201"/>
    <w:rsid w:val="00D1424C"/>
    <w:rsid w:val="00D147C1"/>
    <w:rsid w:val="00D16A26"/>
    <w:rsid w:val="00D2295C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57C4"/>
    <w:rsid w:val="00D47948"/>
    <w:rsid w:val="00D51269"/>
    <w:rsid w:val="00D51E9C"/>
    <w:rsid w:val="00D53435"/>
    <w:rsid w:val="00D534E9"/>
    <w:rsid w:val="00D53C24"/>
    <w:rsid w:val="00D54655"/>
    <w:rsid w:val="00D5469A"/>
    <w:rsid w:val="00D55FE2"/>
    <w:rsid w:val="00D60A75"/>
    <w:rsid w:val="00D61EFB"/>
    <w:rsid w:val="00D6238E"/>
    <w:rsid w:val="00D64084"/>
    <w:rsid w:val="00D65B14"/>
    <w:rsid w:val="00D66266"/>
    <w:rsid w:val="00D66E74"/>
    <w:rsid w:val="00D67AAA"/>
    <w:rsid w:val="00D702A9"/>
    <w:rsid w:val="00D702B3"/>
    <w:rsid w:val="00D70E98"/>
    <w:rsid w:val="00D73FA2"/>
    <w:rsid w:val="00D74036"/>
    <w:rsid w:val="00D75947"/>
    <w:rsid w:val="00D77BD9"/>
    <w:rsid w:val="00D817B1"/>
    <w:rsid w:val="00D8262D"/>
    <w:rsid w:val="00D83E51"/>
    <w:rsid w:val="00D87E8F"/>
    <w:rsid w:val="00D900C6"/>
    <w:rsid w:val="00D9034D"/>
    <w:rsid w:val="00D90F53"/>
    <w:rsid w:val="00D92BE1"/>
    <w:rsid w:val="00D95837"/>
    <w:rsid w:val="00D95CAE"/>
    <w:rsid w:val="00D96FB9"/>
    <w:rsid w:val="00D973DB"/>
    <w:rsid w:val="00D9794A"/>
    <w:rsid w:val="00DA0436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C02CA"/>
    <w:rsid w:val="00DC16C0"/>
    <w:rsid w:val="00DC2749"/>
    <w:rsid w:val="00DC2C9F"/>
    <w:rsid w:val="00DC38C5"/>
    <w:rsid w:val="00DC66CB"/>
    <w:rsid w:val="00DC6A46"/>
    <w:rsid w:val="00DD0426"/>
    <w:rsid w:val="00DD2597"/>
    <w:rsid w:val="00DD3A81"/>
    <w:rsid w:val="00DD52CB"/>
    <w:rsid w:val="00DE24AB"/>
    <w:rsid w:val="00DE548A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2413"/>
    <w:rsid w:val="00DF2F92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3F5A"/>
    <w:rsid w:val="00E04392"/>
    <w:rsid w:val="00E0524A"/>
    <w:rsid w:val="00E061DA"/>
    <w:rsid w:val="00E06861"/>
    <w:rsid w:val="00E07423"/>
    <w:rsid w:val="00E113E4"/>
    <w:rsid w:val="00E113FB"/>
    <w:rsid w:val="00E12600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3851"/>
    <w:rsid w:val="00E349DE"/>
    <w:rsid w:val="00E3536C"/>
    <w:rsid w:val="00E37DB5"/>
    <w:rsid w:val="00E4025F"/>
    <w:rsid w:val="00E42AE6"/>
    <w:rsid w:val="00E435CF"/>
    <w:rsid w:val="00E4411F"/>
    <w:rsid w:val="00E47704"/>
    <w:rsid w:val="00E50FDD"/>
    <w:rsid w:val="00E52631"/>
    <w:rsid w:val="00E52971"/>
    <w:rsid w:val="00E554EC"/>
    <w:rsid w:val="00E57922"/>
    <w:rsid w:val="00E60EB3"/>
    <w:rsid w:val="00E61BC1"/>
    <w:rsid w:val="00E62093"/>
    <w:rsid w:val="00E632D7"/>
    <w:rsid w:val="00E63B40"/>
    <w:rsid w:val="00E65014"/>
    <w:rsid w:val="00E655C8"/>
    <w:rsid w:val="00E67268"/>
    <w:rsid w:val="00E675F8"/>
    <w:rsid w:val="00E67625"/>
    <w:rsid w:val="00E71142"/>
    <w:rsid w:val="00E734BC"/>
    <w:rsid w:val="00E73560"/>
    <w:rsid w:val="00E736ED"/>
    <w:rsid w:val="00E737F9"/>
    <w:rsid w:val="00E74C49"/>
    <w:rsid w:val="00E74DF5"/>
    <w:rsid w:val="00E75FB7"/>
    <w:rsid w:val="00E800BA"/>
    <w:rsid w:val="00E8147E"/>
    <w:rsid w:val="00E81999"/>
    <w:rsid w:val="00E82440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2254"/>
    <w:rsid w:val="00EA52E2"/>
    <w:rsid w:val="00EA5DB3"/>
    <w:rsid w:val="00EA65C1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B7086"/>
    <w:rsid w:val="00EC1FBF"/>
    <w:rsid w:val="00EC4F81"/>
    <w:rsid w:val="00EC5918"/>
    <w:rsid w:val="00EC7AE3"/>
    <w:rsid w:val="00ED095F"/>
    <w:rsid w:val="00ED0FDD"/>
    <w:rsid w:val="00ED15B0"/>
    <w:rsid w:val="00ED1F10"/>
    <w:rsid w:val="00ED27C2"/>
    <w:rsid w:val="00ED2909"/>
    <w:rsid w:val="00ED29B0"/>
    <w:rsid w:val="00ED374B"/>
    <w:rsid w:val="00ED3E07"/>
    <w:rsid w:val="00ED6A45"/>
    <w:rsid w:val="00EE00D1"/>
    <w:rsid w:val="00EE15A7"/>
    <w:rsid w:val="00EE304C"/>
    <w:rsid w:val="00EE6E79"/>
    <w:rsid w:val="00EF00DE"/>
    <w:rsid w:val="00EF58CB"/>
    <w:rsid w:val="00F016CF"/>
    <w:rsid w:val="00F025DD"/>
    <w:rsid w:val="00F03220"/>
    <w:rsid w:val="00F04755"/>
    <w:rsid w:val="00F0524E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6E2E"/>
    <w:rsid w:val="00F27065"/>
    <w:rsid w:val="00F31307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7A83"/>
    <w:rsid w:val="00F51C81"/>
    <w:rsid w:val="00F51D21"/>
    <w:rsid w:val="00F51D6E"/>
    <w:rsid w:val="00F51E7F"/>
    <w:rsid w:val="00F52944"/>
    <w:rsid w:val="00F53EF8"/>
    <w:rsid w:val="00F53F66"/>
    <w:rsid w:val="00F544A9"/>
    <w:rsid w:val="00F545EE"/>
    <w:rsid w:val="00F55C10"/>
    <w:rsid w:val="00F57D2C"/>
    <w:rsid w:val="00F60A55"/>
    <w:rsid w:val="00F61B08"/>
    <w:rsid w:val="00F628CF"/>
    <w:rsid w:val="00F632C6"/>
    <w:rsid w:val="00F6374B"/>
    <w:rsid w:val="00F64836"/>
    <w:rsid w:val="00F70118"/>
    <w:rsid w:val="00F708E2"/>
    <w:rsid w:val="00F7343C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1B7D"/>
    <w:rsid w:val="00F94447"/>
    <w:rsid w:val="00F95DE4"/>
    <w:rsid w:val="00F95FFF"/>
    <w:rsid w:val="00FA40F0"/>
    <w:rsid w:val="00FA512A"/>
    <w:rsid w:val="00FA51A5"/>
    <w:rsid w:val="00FA5328"/>
    <w:rsid w:val="00FA7DE8"/>
    <w:rsid w:val="00FB059A"/>
    <w:rsid w:val="00FB082B"/>
    <w:rsid w:val="00FB15CE"/>
    <w:rsid w:val="00FB4EBA"/>
    <w:rsid w:val="00FB6745"/>
    <w:rsid w:val="00FB7043"/>
    <w:rsid w:val="00FB7294"/>
    <w:rsid w:val="00FC0FEA"/>
    <w:rsid w:val="00FC1E07"/>
    <w:rsid w:val="00FC2E0B"/>
    <w:rsid w:val="00FC373B"/>
    <w:rsid w:val="00FC4D62"/>
    <w:rsid w:val="00FC4DAD"/>
    <w:rsid w:val="00FC55EA"/>
    <w:rsid w:val="00FC697E"/>
    <w:rsid w:val="00FC7094"/>
    <w:rsid w:val="00FD03F4"/>
    <w:rsid w:val="00FD0F8C"/>
    <w:rsid w:val="00FD1897"/>
    <w:rsid w:val="00FD20C5"/>
    <w:rsid w:val="00FD40E4"/>
    <w:rsid w:val="00FD4E5B"/>
    <w:rsid w:val="00FD4F54"/>
    <w:rsid w:val="00FD5835"/>
    <w:rsid w:val="00FD5FBC"/>
    <w:rsid w:val="00FD7239"/>
    <w:rsid w:val="00FD7C58"/>
    <w:rsid w:val="00FD7E46"/>
    <w:rsid w:val="00FE0C42"/>
    <w:rsid w:val="00FE19AC"/>
    <w:rsid w:val="00FE3700"/>
    <w:rsid w:val="00FE5655"/>
    <w:rsid w:val="00FE5AEB"/>
    <w:rsid w:val="00FE7716"/>
    <w:rsid w:val="00FF1024"/>
    <w:rsid w:val="00FF286E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85E6BB0"/>
  <w15:docId w15:val="{F627048B-4255-4D3C-A63C-F99651F65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22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22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22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22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22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22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22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22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22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22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 w:val="20"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28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27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32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33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30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31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25"/>
      </w:numPr>
    </w:pPr>
  </w:style>
  <w:style w:type="numbering" w:customStyle="1" w:styleId="ListaNumerada-Nmeros">
    <w:name w:val="Lista Numerada - Números"/>
    <w:rsid w:val="00B40135"/>
    <w:pPr>
      <w:numPr>
        <w:numId w:val="29"/>
      </w:numPr>
    </w:pPr>
  </w:style>
  <w:style w:type="numbering" w:customStyle="1" w:styleId="ListaNumerada-AlneaseIncisos">
    <w:name w:val="Lista Numerada - Alíneas e Incisos"/>
    <w:rsid w:val="00B40135"/>
    <w:pPr>
      <w:numPr>
        <w:numId w:val="26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3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24"/>
      </w:numPr>
    </w:pPr>
  </w:style>
  <w:style w:type="paragraph" w:styleId="PargrafodaLista">
    <w:name w:val="List Paragraph"/>
    <w:basedOn w:val="Normal"/>
    <w:uiPriority w:val="34"/>
    <w:qFormat/>
    <w:rsid w:val="00977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3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4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4.xml"/><Relationship Id="rId26" Type="http://schemas.openxmlformats.org/officeDocument/2006/relationships/header" Target="header6.xml"/><Relationship Id="rId39" Type="http://schemas.openxmlformats.org/officeDocument/2006/relationships/image" Target="media/image18.png"/><Relationship Id="rId21" Type="http://schemas.openxmlformats.org/officeDocument/2006/relationships/image" Target="media/image6.jp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header" Target="header9.xml"/><Relationship Id="rId50" Type="http://schemas.openxmlformats.org/officeDocument/2006/relationships/header" Target="header10.xml"/><Relationship Id="rId55" Type="http://schemas.openxmlformats.org/officeDocument/2006/relationships/header" Target="header12.xml"/><Relationship Id="rId63" Type="http://schemas.openxmlformats.org/officeDocument/2006/relationships/hyperlink" Target="http://www.ncbi.nlm.nih.gov/entrez/query.fcgi?cmd=Retrieve&amp;db=PubMed&amp;dopt=Citation&amp;list_uids=6337002" TargetMode="External"/><Relationship Id="rId68" Type="http://schemas.openxmlformats.org/officeDocument/2006/relationships/footer" Target="footer16.xml"/><Relationship Id="rId7" Type="http://schemas.openxmlformats.org/officeDocument/2006/relationships/footnotes" Target="footnotes.xml"/><Relationship Id="rId71" Type="http://schemas.openxmlformats.org/officeDocument/2006/relationships/header" Target="header20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header" Target="header7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1.png"/><Relationship Id="rId37" Type="http://schemas.openxmlformats.org/officeDocument/2006/relationships/image" Target="media/image16.jp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eader" Target="header11.xml"/><Relationship Id="rId58" Type="http://schemas.openxmlformats.org/officeDocument/2006/relationships/header" Target="header14.xml"/><Relationship Id="rId66" Type="http://schemas.openxmlformats.org/officeDocument/2006/relationships/footer" Target="footer15.xml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footer" Target="footer6.xml"/><Relationship Id="rId36" Type="http://schemas.openxmlformats.org/officeDocument/2006/relationships/image" Target="media/image15.png"/><Relationship Id="rId49" Type="http://schemas.openxmlformats.org/officeDocument/2006/relationships/footer" Target="footer9.xml"/><Relationship Id="rId57" Type="http://schemas.openxmlformats.org/officeDocument/2006/relationships/header" Target="header13.xml"/><Relationship Id="rId61" Type="http://schemas.openxmlformats.org/officeDocument/2006/relationships/footer" Target="footer14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25.jpeg"/><Relationship Id="rId60" Type="http://schemas.openxmlformats.org/officeDocument/2006/relationships/header" Target="header15.xml"/><Relationship Id="rId65" Type="http://schemas.openxmlformats.org/officeDocument/2006/relationships/header" Target="header17.xm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footer" Target="footer5.xml"/><Relationship Id="rId30" Type="http://schemas.openxmlformats.org/officeDocument/2006/relationships/footer" Target="footer7.xml"/><Relationship Id="rId35" Type="http://schemas.openxmlformats.org/officeDocument/2006/relationships/image" Target="media/image14.jpg"/><Relationship Id="rId43" Type="http://schemas.openxmlformats.org/officeDocument/2006/relationships/image" Target="media/image22.png"/><Relationship Id="rId48" Type="http://schemas.openxmlformats.org/officeDocument/2006/relationships/footer" Target="footer8.xml"/><Relationship Id="rId56" Type="http://schemas.openxmlformats.org/officeDocument/2006/relationships/footer" Target="footer12.xml"/><Relationship Id="rId64" Type="http://schemas.openxmlformats.org/officeDocument/2006/relationships/header" Target="header16.xml"/><Relationship Id="rId69" Type="http://schemas.openxmlformats.org/officeDocument/2006/relationships/header" Target="header19.xml"/><Relationship Id="rId8" Type="http://schemas.openxmlformats.org/officeDocument/2006/relationships/endnotes" Target="endnotes.xml"/><Relationship Id="rId51" Type="http://schemas.openxmlformats.org/officeDocument/2006/relationships/footer" Target="footer10.xml"/><Relationship Id="rId72" Type="http://schemas.openxmlformats.org/officeDocument/2006/relationships/footer" Target="footer18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footer" Target="footer4.xml"/><Relationship Id="rId25" Type="http://schemas.openxmlformats.org/officeDocument/2006/relationships/header" Target="header5.xml"/><Relationship Id="rId33" Type="http://schemas.openxmlformats.org/officeDocument/2006/relationships/image" Target="media/image12.png"/><Relationship Id="rId38" Type="http://schemas.openxmlformats.org/officeDocument/2006/relationships/image" Target="media/image17.jpg"/><Relationship Id="rId46" Type="http://schemas.openxmlformats.org/officeDocument/2006/relationships/header" Target="header8.xml"/><Relationship Id="rId59" Type="http://schemas.openxmlformats.org/officeDocument/2006/relationships/footer" Target="footer13.xml"/><Relationship Id="rId67" Type="http://schemas.openxmlformats.org/officeDocument/2006/relationships/header" Target="header18.xml"/><Relationship Id="rId20" Type="http://schemas.openxmlformats.org/officeDocument/2006/relationships/image" Target="media/image5.jpeg"/><Relationship Id="rId41" Type="http://schemas.openxmlformats.org/officeDocument/2006/relationships/image" Target="media/image20.png"/><Relationship Id="rId54" Type="http://schemas.openxmlformats.org/officeDocument/2006/relationships/footer" Target="footer11.xml"/><Relationship Id="rId62" Type="http://schemas.openxmlformats.org/officeDocument/2006/relationships/hyperlink" Target="http://www.ncbi.nlm.nih.gov/entrez/query.fcgi?cmd=Retrieve&amp;db=PubMed&amp;dopt=Citation&amp;list_uids=15090378" TargetMode="External"/><Relationship Id="rId70" Type="http://schemas.openxmlformats.org/officeDocument/2006/relationships/footer" Target="footer17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5A6767-AC52-4433-B27A-0A6B29BD1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1600</TotalTime>
  <Pages>24</Pages>
  <Words>2259</Words>
  <Characters>12201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BRUNO LEITÃO DONATELLI</cp:lastModifiedBy>
  <cp:revision>118</cp:revision>
  <cp:lastPrinted>2009-11-04T00:12:00Z</cp:lastPrinted>
  <dcterms:created xsi:type="dcterms:W3CDTF">2018-10-09T18:44:00Z</dcterms:created>
  <dcterms:modified xsi:type="dcterms:W3CDTF">2018-12-10T12:22:00Z</dcterms:modified>
</cp:coreProperties>
</file>